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1C5FB" w14:textId="77777777" w:rsidR="0015205A" w:rsidRDefault="0015205A" w:rsidP="00BF23F0">
      <w:pPr>
        <w:pStyle w:val="Title"/>
        <w:jc w:val="left"/>
      </w:pPr>
    </w:p>
    <w:p w14:paraId="24A4C631" w14:textId="55B9244A" w:rsidR="0015205A" w:rsidRDefault="00BF23F0" w:rsidP="00C6554A">
      <w:pPr>
        <w:pStyle w:val="Title"/>
      </w:pPr>
      <w:r>
        <w:rPr>
          <w:noProof/>
        </w:rPr>
        <w:drawing>
          <wp:inline distT="0" distB="0" distL="0" distR="0" wp14:anchorId="3AB21A60" wp14:editId="6ED65084">
            <wp:extent cx="3956685" cy="3956685"/>
            <wp:effectExtent l="0" t="0" r="0" b="0"/>
            <wp:docPr id="1911499703" name="Picture 3" descr="A logo of a musical ba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99703" name="Picture 3" descr="A logo of a musical band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090" cy="39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7F65" w14:textId="4DB706F4" w:rsidR="0015205A" w:rsidRDefault="0015205A" w:rsidP="00BF23F0">
      <w:pPr>
        <w:pStyle w:val="Title"/>
        <w:jc w:val="left"/>
      </w:pPr>
    </w:p>
    <w:p w14:paraId="032FD345" w14:textId="77777777" w:rsidR="00BF23F0" w:rsidRDefault="00BF23F0" w:rsidP="00BF23F0">
      <w:pPr>
        <w:pStyle w:val="Title"/>
        <w:jc w:val="left"/>
      </w:pPr>
    </w:p>
    <w:p w14:paraId="4392E1C2" w14:textId="77777777" w:rsidR="00BF23F0" w:rsidRDefault="00BF23F0" w:rsidP="00BF23F0">
      <w:pPr>
        <w:pStyle w:val="Title"/>
        <w:jc w:val="left"/>
      </w:pPr>
    </w:p>
    <w:p w14:paraId="37A5FDE3" w14:textId="1F8531F7" w:rsidR="00C6554A" w:rsidRPr="00BF23F0" w:rsidRDefault="00BF23F0" w:rsidP="00BF23F0">
      <w:pPr>
        <w:pStyle w:val="Title"/>
        <w:rPr>
          <w:rFonts w:ascii="Alegreya Sans SC Thin" w:hAnsi="Alegreya Sans SC Thin"/>
          <w:color w:val="3F4E4F"/>
        </w:rPr>
      </w:pPr>
      <w:r>
        <w:rPr>
          <w:rFonts w:ascii="Alegreya Sans SC Thin" w:hAnsi="Alegreya Sans SC Thin"/>
          <w:color w:val="3F4E4F"/>
        </w:rPr>
        <w:t>Chemistry Clash</w:t>
      </w:r>
    </w:p>
    <w:p w14:paraId="1AC61B43" w14:textId="40E2B837" w:rsidR="001578AF" w:rsidRPr="0015205A" w:rsidRDefault="00BF23F0" w:rsidP="00DB754B">
      <w:pPr>
        <w:pStyle w:val="ContactInfo"/>
        <w:rPr>
          <w:rFonts w:ascii="Alegreya Sans SC Thin" w:hAnsi="Alegreya Sans SC Thin"/>
        </w:rPr>
      </w:pPr>
      <w:r>
        <w:rPr>
          <w:rFonts w:ascii="Alegreya Sans SC Thin" w:hAnsi="Alegreya Sans SC Thin"/>
        </w:rPr>
        <w:t>Chemistry Clash</w:t>
      </w:r>
      <w:r w:rsidR="00C6554A" w:rsidRPr="0015205A">
        <w:rPr>
          <w:rFonts w:ascii="Alegreya Sans SC Thin" w:hAnsi="Alegreya Sans SC Thin"/>
        </w:rPr>
        <w:t xml:space="preserve"> | </w:t>
      </w:r>
      <w:r>
        <w:rPr>
          <w:rFonts w:ascii="Alegreya Sans SC Thin" w:hAnsi="Alegreya Sans SC Thin"/>
        </w:rPr>
        <w:t>Chemistry &amp; Biology</w:t>
      </w:r>
      <w:r w:rsidR="00C6554A" w:rsidRPr="0015205A">
        <w:rPr>
          <w:rFonts w:ascii="Alegreya Sans SC Thin" w:hAnsi="Alegreya Sans SC Thin"/>
        </w:rPr>
        <w:t xml:space="preserve"> | </w:t>
      </w:r>
      <w:r w:rsidR="001578AF" w:rsidRPr="0015205A">
        <w:rPr>
          <w:rFonts w:ascii="Alegreya Sans SC Thin" w:hAnsi="Alegreya Sans SC Thin"/>
        </w:rPr>
        <w:t>202</w:t>
      </w:r>
      <w:r>
        <w:rPr>
          <w:rFonts w:ascii="Alegreya Sans SC Thin" w:hAnsi="Alegreya Sans SC Thin"/>
        </w:rPr>
        <w:t>3</w:t>
      </w:r>
      <w:r w:rsidR="00C6554A" w:rsidRPr="0015205A">
        <w:rPr>
          <w:rFonts w:ascii="Alegreya Sans SC Thin" w:hAnsi="Alegreya Sans SC Thin"/>
        </w:rP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4"/>
          <w:szCs w:val="4"/>
        </w:rPr>
        <w:id w:val="-878161441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290671D2" w14:textId="2C6CD282" w:rsidR="00BF23F0" w:rsidRPr="00BF23F0" w:rsidRDefault="00BF23F0">
          <w:pPr>
            <w:pStyle w:val="TOCHeading"/>
            <w:rPr>
              <w:rFonts w:ascii="Alegreya Sans SC Thin" w:hAnsi="Alegreya Sans SC Thin"/>
              <w:color w:val="3F4E4F"/>
              <w:kern w:val="28"/>
              <w:sz w:val="34"/>
              <w:szCs w:val="4"/>
            </w:rPr>
          </w:pPr>
          <w:r w:rsidRPr="00BF23F0">
            <w:rPr>
              <w:rFonts w:ascii="Alegreya Sans SC Thin" w:hAnsi="Alegreya Sans SC Thin"/>
              <w:color w:val="3F4E4F"/>
              <w:kern w:val="28"/>
              <w:sz w:val="36"/>
              <w:szCs w:val="4"/>
            </w:rPr>
            <w:t>Contents</w:t>
          </w:r>
        </w:p>
        <w:p w14:paraId="72813330" w14:textId="36FB9DCF" w:rsidR="005B5A6E" w:rsidRDefault="00BF23F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688124" w:history="1">
            <w:r w:rsidR="005B5A6E" w:rsidRPr="00903580">
              <w:rPr>
                <w:rStyle w:val="Hyperlink"/>
                <w:rFonts w:ascii="Alegreya Sans SC Thin" w:hAnsi="Alegreya Sans SC Thin"/>
                <w:noProof/>
              </w:rPr>
              <w:t>1. Mem</w:t>
            </w:r>
            <w:r w:rsidR="005B5A6E" w:rsidRPr="00903580">
              <w:rPr>
                <w:rStyle w:val="Hyperlink"/>
                <w:rFonts w:ascii="Alegreya Sans SC Thin" w:hAnsi="Alegreya Sans SC Thin"/>
                <w:noProof/>
              </w:rPr>
              <w:t>b</w:t>
            </w:r>
            <w:r w:rsidR="005B5A6E" w:rsidRPr="00903580">
              <w:rPr>
                <w:rStyle w:val="Hyperlink"/>
                <w:rFonts w:ascii="Alegreya Sans SC Thin" w:hAnsi="Alegreya Sans SC Thin"/>
                <w:noProof/>
              </w:rPr>
              <w:t>ers</w:t>
            </w:r>
            <w:r w:rsidR="005B5A6E">
              <w:rPr>
                <w:noProof/>
                <w:webHidden/>
              </w:rPr>
              <w:tab/>
            </w:r>
            <w:r w:rsidR="005B5A6E">
              <w:rPr>
                <w:noProof/>
                <w:webHidden/>
              </w:rPr>
              <w:fldChar w:fldCharType="begin"/>
            </w:r>
            <w:r w:rsidR="005B5A6E">
              <w:rPr>
                <w:noProof/>
                <w:webHidden/>
              </w:rPr>
              <w:instrText xml:space="preserve"> PAGEREF _Toc150688124 \h </w:instrText>
            </w:r>
            <w:r w:rsidR="005B5A6E">
              <w:rPr>
                <w:noProof/>
                <w:webHidden/>
              </w:rPr>
            </w:r>
            <w:r w:rsidR="005B5A6E">
              <w:rPr>
                <w:noProof/>
                <w:webHidden/>
              </w:rPr>
              <w:fldChar w:fldCharType="separate"/>
            </w:r>
            <w:r w:rsidR="005B5A6E">
              <w:rPr>
                <w:noProof/>
                <w:webHidden/>
              </w:rPr>
              <w:t>2</w:t>
            </w:r>
            <w:r w:rsidR="005B5A6E">
              <w:rPr>
                <w:noProof/>
                <w:webHidden/>
              </w:rPr>
              <w:fldChar w:fldCharType="end"/>
            </w:r>
          </w:hyperlink>
        </w:p>
        <w:p w14:paraId="61959BB7" w14:textId="2A8FC67E" w:rsidR="005B5A6E" w:rsidRDefault="005B5A6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14:ligatures w14:val="standardContextual"/>
            </w:rPr>
          </w:pPr>
          <w:hyperlink w:anchor="_Toc150688125" w:history="1">
            <w:r w:rsidRPr="00903580">
              <w:rPr>
                <w:rStyle w:val="Hyperlink"/>
                <w:rFonts w:ascii="Alegreya Sans SC Thin" w:hAnsi="Alegreya Sans SC Thin"/>
                <w:noProof/>
              </w:rPr>
              <w:t>2. Project</w:t>
            </w:r>
            <w:r w:rsidRPr="00903580">
              <w:rPr>
                <w:rStyle w:val="Hyperlink"/>
                <w:rFonts w:ascii="Alegreya Sans SC Thin" w:hAnsi="Alegreya Sans SC Thin"/>
                <w:noProof/>
              </w:rPr>
              <w:t xml:space="preserve"> </w:t>
            </w:r>
            <w:r w:rsidRPr="00903580">
              <w:rPr>
                <w:rStyle w:val="Hyperlink"/>
                <w:rFonts w:ascii="Alegreya Sans SC Thin" w:hAnsi="Alegreya Sans SC Thin"/>
                <w:noProof/>
              </w:rPr>
              <w:t>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_Toc150688125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3AF3F" w14:textId="2F034AE1" w:rsidR="005B5A6E" w:rsidRDefault="005B5A6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14:ligatures w14:val="standardContextual"/>
            </w:rPr>
          </w:pPr>
          <w:hyperlink w:anchor="_Toc150688126" w:history="1">
            <w:r w:rsidRPr="00903580">
              <w:rPr>
                <w:rStyle w:val="Hyperlink"/>
                <w:rFonts w:ascii="Alegreya Sans SC Thin" w:hAnsi="Alegreya Sans SC Thin"/>
                <w:noProof/>
              </w:rPr>
              <w:t>3. Steps of realization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_Toc150688126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6CFB7" w14:textId="6E27BEB0" w:rsidR="005B5A6E" w:rsidRDefault="005B5A6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14:ligatures w14:val="standardContextual"/>
            </w:rPr>
          </w:pPr>
          <w:hyperlink w:anchor="_Toc150688127" w:history="1">
            <w:r w:rsidRPr="00903580">
              <w:rPr>
                <w:rStyle w:val="Hyperlink"/>
                <w:rFonts w:ascii="Alegreya Sans SC Thin" w:hAnsi="Alegreya Sans SC Thin"/>
                <w:noProof/>
              </w:rPr>
              <w:t>4. Used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_Toc150688127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B726E" w14:textId="34DBC0FB" w:rsidR="005B5A6E" w:rsidRDefault="005B5A6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14:ligatures w14:val="standardContextual"/>
            </w:rPr>
          </w:pPr>
          <w:hyperlink w:anchor="_Toc150688128" w:history="1">
            <w:r w:rsidRPr="00903580">
              <w:rPr>
                <w:rStyle w:val="Hyperlink"/>
                <w:rFonts w:ascii="Alegreya Sans SC Thin" w:hAnsi="Alegreya Sans SC Thin"/>
                <w:noProof/>
              </w:rPr>
              <w:t>5. Project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_Toc150688128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94307" w14:textId="54219C5C" w:rsidR="00BF23F0" w:rsidRDefault="00BF23F0">
          <w:r>
            <w:rPr>
              <w:b/>
              <w:bCs/>
              <w:noProof/>
            </w:rPr>
            <w:fldChar w:fldCharType="end"/>
          </w:r>
        </w:p>
      </w:sdtContent>
    </w:sdt>
    <w:p w14:paraId="0EE8C624" w14:textId="6F3C9E53" w:rsidR="00367BFB" w:rsidRDefault="00367BFB"/>
    <w:p w14:paraId="2160F951" w14:textId="3C677010" w:rsidR="00C6554A" w:rsidRDefault="001578AF" w:rsidP="001578AF">
      <w:r>
        <w:br w:type="page"/>
      </w:r>
    </w:p>
    <w:p w14:paraId="5EEE4B69" w14:textId="05F06C7D" w:rsidR="001578AF" w:rsidRPr="00BF23F0" w:rsidRDefault="5F7F7101" w:rsidP="00DB754B">
      <w:pPr>
        <w:pStyle w:val="Heading1"/>
        <w:rPr>
          <w:rFonts w:ascii="Alegreya Sans SC Thin" w:hAnsi="Alegreya Sans SC Thin"/>
          <w:color w:val="3F4E4F"/>
        </w:rPr>
      </w:pPr>
      <w:bookmarkStart w:id="0" w:name="_Toc150688124"/>
      <w:r w:rsidRPr="58CD3F8B">
        <w:rPr>
          <w:rFonts w:ascii="Alegreya Sans SC Thin" w:hAnsi="Alegreya Sans SC Thin"/>
          <w:color w:val="3F4E4F"/>
        </w:rPr>
        <w:lastRenderedPageBreak/>
        <w:t>1.</w:t>
      </w:r>
      <w:r w:rsidR="3A5D12F7" w:rsidRPr="58CD3F8B">
        <w:rPr>
          <w:rFonts w:ascii="Alegreya Sans SC Thin" w:hAnsi="Alegreya Sans SC Thin"/>
          <w:color w:val="3F4E4F"/>
        </w:rPr>
        <w:t xml:space="preserve"> </w:t>
      </w:r>
      <w:r w:rsidR="3C25A44F" w:rsidRPr="58CD3F8B">
        <w:rPr>
          <w:rFonts w:ascii="Alegreya Sans SC Thin" w:hAnsi="Alegreya Sans SC Thin"/>
          <w:color w:val="3F4E4F"/>
        </w:rPr>
        <w:t>M</w:t>
      </w:r>
      <w:r w:rsidRPr="58CD3F8B">
        <w:rPr>
          <w:rFonts w:ascii="Alegreya Sans SC Thin" w:hAnsi="Alegreya Sans SC Thin"/>
          <w:color w:val="3F4E4F"/>
        </w:rPr>
        <w:t>embers</w:t>
      </w:r>
      <w:bookmarkEnd w:id="0"/>
    </w:p>
    <w:p w14:paraId="480E96E3" w14:textId="2CE4C79E" w:rsidR="58CD3F8B" w:rsidRDefault="58CD3F8B" w:rsidP="58CD3F8B"/>
    <w:tbl>
      <w:tblPr>
        <w:tblStyle w:val="ListTable6Colorful"/>
        <w:tblpPr w:leftFromText="141" w:rightFromText="141" w:vertAnchor="text" w:horzAnchor="margin" w:tblpY="32"/>
        <w:tblW w:w="7596" w:type="dxa"/>
        <w:tblLayout w:type="fixed"/>
        <w:tblLook w:val="04A0" w:firstRow="1" w:lastRow="0" w:firstColumn="1" w:lastColumn="0" w:noHBand="0" w:noVBand="1"/>
      </w:tblPr>
      <w:tblGrid>
        <w:gridCol w:w="2061"/>
        <w:gridCol w:w="5535"/>
      </w:tblGrid>
      <w:tr w:rsidR="00D30C50" w:rsidRPr="000564CB" w14:paraId="21D38622" w14:textId="77777777" w:rsidTr="58CD3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shd w:val="clear" w:color="auto" w:fill="FFFFFF" w:themeFill="background1"/>
          </w:tcPr>
          <w:p w14:paraId="249CF1AD" w14:textId="77777777" w:rsidR="00D30C50" w:rsidRPr="000564CB" w:rsidRDefault="39A4BAC1" w:rsidP="58CD3F8B">
            <w:pPr>
              <w:jc w:val="center"/>
              <w:rPr>
                <w:rFonts w:ascii="Candara" w:hAnsi="Candara"/>
                <w:color w:val="3F4E4F"/>
              </w:rPr>
            </w:pPr>
            <w:r w:rsidRPr="58CD3F8B">
              <w:rPr>
                <w:rFonts w:ascii="Candara" w:hAnsi="Candara"/>
                <w:color w:val="3F4E4F"/>
              </w:rPr>
              <w:t>Name</w:t>
            </w:r>
          </w:p>
        </w:tc>
        <w:tc>
          <w:tcPr>
            <w:tcW w:w="5535" w:type="dxa"/>
            <w:shd w:val="clear" w:color="auto" w:fill="FFFFFF" w:themeFill="background1"/>
          </w:tcPr>
          <w:p w14:paraId="33F03950" w14:textId="78278575" w:rsidR="00D30C50" w:rsidRPr="000564CB" w:rsidRDefault="39A4BAC1" w:rsidP="58CD3F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3F4E4F"/>
              </w:rPr>
            </w:pPr>
            <w:r w:rsidRPr="58CD3F8B">
              <w:rPr>
                <w:rFonts w:ascii="Candara" w:hAnsi="Candara"/>
                <w:color w:val="3F4E4F"/>
              </w:rPr>
              <w:t>Role</w:t>
            </w:r>
          </w:p>
        </w:tc>
      </w:tr>
      <w:tr w:rsidR="00720FE0" w:rsidRPr="000564CB" w14:paraId="68FECB49" w14:textId="77777777" w:rsidTr="58CD3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shd w:val="clear" w:color="auto" w:fill="FFFFFF" w:themeFill="background1"/>
          </w:tcPr>
          <w:p w14:paraId="4742CD26" w14:textId="01F6D84A" w:rsidR="00D30C50" w:rsidRPr="00BF23F0" w:rsidRDefault="5BC94CBE" w:rsidP="58CD3F8B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Candara" w:hAnsi="Candara"/>
                <w:b w:val="0"/>
                <w:bCs w:val="0"/>
                <w:color w:val="3F4E4F"/>
              </w:rPr>
            </w:pPr>
            <w:r w:rsidRPr="58CD3F8B">
              <w:rPr>
                <w:rFonts w:ascii="Candara" w:hAnsi="Candara"/>
                <w:b w:val="0"/>
                <w:bCs w:val="0"/>
                <w:color w:val="3F4E4F"/>
              </w:rPr>
              <w:t>Todor Atanasov</w:t>
            </w:r>
          </w:p>
        </w:tc>
        <w:tc>
          <w:tcPr>
            <w:tcW w:w="5535" w:type="dxa"/>
            <w:shd w:val="clear" w:color="auto" w:fill="FFFFFF" w:themeFill="background1"/>
          </w:tcPr>
          <w:p w14:paraId="68C50286" w14:textId="77777777" w:rsidR="00D30C50" w:rsidRPr="00BF23F0" w:rsidRDefault="39A4BAC1" w:rsidP="58CD3F8B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3F4E4F"/>
              </w:rPr>
            </w:pPr>
            <w:r w:rsidRPr="58CD3F8B">
              <w:rPr>
                <w:rFonts w:ascii="Candara" w:hAnsi="Candara"/>
                <w:color w:val="3F4E4F"/>
              </w:rPr>
              <w:t>Scrum Trainer</w:t>
            </w:r>
          </w:p>
        </w:tc>
      </w:tr>
      <w:tr w:rsidR="00D30C50" w:rsidRPr="000564CB" w14:paraId="7455B4C5" w14:textId="77777777" w:rsidTr="58CD3F8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shd w:val="clear" w:color="auto" w:fill="FFFFFF" w:themeFill="background1"/>
          </w:tcPr>
          <w:p w14:paraId="1CAFC17F" w14:textId="4C64A14A" w:rsidR="00D30C50" w:rsidRPr="00BF23F0" w:rsidRDefault="5BC94CBE" w:rsidP="58CD3F8B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Candara" w:hAnsi="Candara"/>
                <w:b w:val="0"/>
                <w:bCs w:val="0"/>
                <w:color w:val="3F4E4F"/>
              </w:rPr>
            </w:pPr>
            <w:r w:rsidRPr="58CD3F8B">
              <w:rPr>
                <w:rFonts w:ascii="Candara" w:hAnsi="Candara"/>
                <w:b w:val="0"/>
                <w:bCs w:val="0"/>
                <w:color w:val="3F4E4F"/>
              </w:rPr>
              <w:t>Alex Kazakov</w:t>
            </w:r>
          </w:p>
        </w:tc>
        <w:tc>
          <w:tcPr>
            <w:tcW w:w="5535" w:type="dxa"/>
            <w:shd w:val="clear" w:color="auto" w:fill="FFFFFF" w:themeFill="background1"/>
          </w:tcPr>
          <w:p w14:paraId="1D9EE8CD" w14:textId="77777777" w:rsidR="00D30C50" w:rsidRPr="00BF23F0" w:rsidRDefault="39A4BAC1" w:rsidP="58CD3F8B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3F4E4F"/>
              </w:rPr>
            </w:pPr>
            <w:r w:rsidRPr="58CD3F8B">
              <w:rPr>
                <w:rFonts w:ascii="Candara" w:hAnsi="Candara"/>
                <w:color w:val="3F4E4F"/>
              </w:rPr>
              <w:t>Back-end Developer</w:t>
            </w:r>
          </w:p>
        </w:tc>
      </w:tr>
      <w:tr w:rsidR="00D30C50" w:rsidRPr="000564CB" w14:paraId="6A02E972" w14:textId="77777777" w:rsidTr="58CD3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shd w:val="clear" w:color="auto" w:fill="FFFFFF" w:themeFill="background1"/>
          </w:tcPr>
          <w:p w14:paraId="1704E188" w14:textId="4BBDCDC9" w:rsidR="00D30C50" w:rsidRPr="00BF23F0" w:rsidRDefault="5BC94CBE" w:rsidP="58CD3F8B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Candara" w:hAnsi="Candara"/>
                <w:b w:val="0"/>
                <w:bCs w:val="0"/>
                <w:color w:val="3F4E4F"/>
              </w:rPr>
            </w:pPr>
            <w:r w:rsidRPr="58CD3F8B">
              <w:rPr>
                <w:rFonts w:ascii="Candara" w:hAnsi="Candara"/>
                <w:b w:val="0"/>
                <w:bCs w:val="0"/>
                <w:color w:val="3F4E4F"/>
              </w:rPr>
              <w:t>Ivan Dochev</w:t>
            </w:r>
          </w:p>
        </w:tc>
        <w:tc>
          <w:tcPr>
            <w:tcW w:w="5535" w:type="dxa"/>
            <w:shd w:val="clear" w:color="auto" w:fill="FFFFFF" w:themeFill="background1"/>
          </w:tcPr>
          <w:p w14:paraId="314CCA8A" w14:textId="07205812" w:rsidR="00D30C50" w:rsidRPr="00BF23F0" w:rsidRDefault="5BC94CBE" w:rsidP="58CD3F8B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3F4E4F"/>
              </w:rPr>
            </w:pPr>
            <w:r w:rsidRPr="58CD3F8B">
              <w:rPr>
                <w:rFonts w:ascii="Candara" w:hAnsi="Candara"/>
                <w:color w:val="3F4E4F"/>
              </w:rPr>
              <w:t>Back-end Developer</w:t>
            </w:r>
          </w:p>
        </w:tc>
      </w:tr>
      <w:tr w:rsidR="00D30C50" w:rsidRPr="000564CB" w14:paraId="0101F07C" w14:textId="77777777" w:rsidTr="58CD3F8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shd w:val="clear" w:color="auto" w:fill="FFFFFF" w:themeFill="background1"/>
          </w:tcPr>
          <w:p w14:paraId="3E129E67" w14:textId="5DE70751" w:rsidR="00D30C50" w:rsidRPr="00BF23F0" w:rsidRDefault="5BC94CBE" w:rsidP="58CD3F8B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Candara" w:hAnsi="Candara"/>
                <w:b w:val="0"/>
                <w:bCs w:val="0"/>
                <w:color w:val="3F4E4F"/>
              </w:rPr>
            </w:pPr>
            <w:r w:rsidRPr="58CD3F8B">
              <w:rPr>
                <w:rFonts w:ascii="Candara" w:hAnsi="Candara"/>
                <w:b w:val="0"/>
                <w:bCs w:val="0"/>
                <w:color w:val="3F4E4F"/>
              </w:rPr>
              <w:t xml:space="preserve">Martin </w:t>
            </w:r>
            <w:proofErr w:type="spellStart"/>
            <w:r w:rsidRPr="58CD3F8B">
              <w:rPr>
                <w:rFonts w:ascii="Candara" w:hAnsi="Candara"/>
                <w:b w:val="0"/>
                <w:bCs w:val="0"/>
                <w:color w:val="3F4E4F"/>
              </w:rPr>
              <w:t>Nenkov</w:t>
            </w:r>
            <w:proofErr w:type="spellEnd"/>
          </w:p>
        </w:tc>
        <w:tc>
          <w:tcPr>
            <w:tcW w:w="5535" w:type="dxa"/>
            <w:shd w:val="clear" w:color="auto" w:fill="FFFFFF" w:themeFill="background1"/>
          </w:tcPr>
          <w:p w14:paraId="6B53982D" w14:textId="600F5173" w:rsidR="00D30C50" w:rsidRPr="00BF23F0" w:rsidRDefault="5BC94CBE" w:rsidP="58CD3F8B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3F4E4F"/>
              </w:rPr>
            </w:pPr>
            <w:r w:rsidRPr="58CD3F8B">
              <w:rPr>
                <w:rFonts w:ascii="Candara" w:hAnsi="Candara"/>
                <w:color w:val="3F4E4F"/>
              </w:rPr>
              <w:t>Designer</w:t>
            </w:r>
          </w:p>
        </w:tc>
      </w:tr>
    </w:tbl>
    <w:p w14:paraId="669FF11F" w14:textId="77777777" w:rsidR="002F3EBF" w:rsidRPr="00514122" w:rsidRDefault="002F3EBF" w:rsidP="000C4F23">
      <w:pPr>
        <w:pStyle w:val="ListBullet"/>
        <w:numPr>
          <w:ilvl w:val="0"/>
          <w:numId w:val="0"/>
        </w:numPr>
      </w:pPr>
    </w:p>
    <w:p w14:paraId="3F2AA5D5" w14:textId="77777777" w:rsidR="005B5A6E" w:rsidRDefault="005B5A6E" w:rsidP="001578AF">
      <w:pPr>
        <w:pStyle w:val="Heading1"/>
        <w:rPr>
          <w:rFonts w:ascii="Alegreya Sans SC Thin" w:hAnsi="Alegreya Sans SC Thin"/>
          <w:color w:val="3F4E4F"/>
        </w:rPr>
      </w:pPr>
    </w:p>
    <w:p w14:paraId="4C03751F" w14:textId="77777777" w:rsidR="005B5A6E" w:rsidRDefault="005B5A6E" w:rsidP="001578AF">
      <w:pPr>
        <w:pStyle w:val="Heading1"/>
        <w:rPr>
          <w:rFonts w:ascii="Alegreya Sans SC Thin" w:hAnsi="Alegreya Sans SC Thin"/>
          <w:color w:val="3F4E4F"/>
        </w:rPr>
      </w:pPr>
    </w:p>
    <w:p w14:paraId="132C56CA" w14:textId="77777777" w:rsidR="005B5A6E" w:rsidRDefault="005B5A6E" w:rsidP="001578AF">
      <w:pPr>
        <w:pStyle w:val="Heading1"/>
        <w:rPr>
          <w:rFonts w:ascii="Alegreya Sans SC Thin" w:hAnsi="Alegreya Sans SC Thin"/>
          <w:color w:val="3F4E4F"/>
        </w:rPr>
      </w:pPr>
    </w:p>
    <w:p w14:paraId="7BD57BAF" w14:textId="77777777" w:rsidR="005B5A6E" w:rsidRDefault="005B5A6E" w:rsidP="001578AF">
      <w:pPr>
        <w:pStyle w:val="Heading1"/>
        <w:rPr>
          <w:rFonts w:ascii="Alegreya Sans SC Thin" w:hAnsi="Alegreya Sans SC Thin"/>
          <w:color w:val="3F4E4F"/>
        </w:rPr>
      </w:pPr>
    </w:p>
    <w:p w14:paraId="62CC1463" w14:textId="77777777" w:rsidR="005B5A6E" w:rsidRDefault="005B5A6E" w:rsidP="001578AF">
      <w:pPr>
        <w:pStyle w:val="Heading1"/>
        <w:rPr>
          <w:rFonts w:ascii="Alegreya Sans SC Thin" w:hAnsi="Alegreya Sans SC Thin"/>
          <w:color w:val="3F4E4F"/>
        </w:rPr>
      </w:pPr>
    </w:p>
    <w:p w14:paraId="3D24EA1D" w14:textId="77777777" w:rsidR="005B5A6E" w:rsidRDefault="005B5A6E" w:rsidP="001578AF">
      <w:pPr>
        <w:pStyle w:val="Heading1"/>
        <w:rPr>
          <w:rFonts w:ascii="Alegreya Sans SC Thin" w:hAnsi="Alegreya Sans SC Thin"/>
          <w:color w:val="3F4E4F"/>
        </w:rPr>
      </w:pPr>
    </w:p>
    <w:p w14:paraId="528A2E3F" w14:textId="77777777" w:rsidR="005B5A6E" w:rsidRDefault="005B5A6E" w:rsidP="005B5A6E"/>
    <w:p w14:paraId="693568C3" w14:textId="77777777" w:rsidR="005B5A6E" w:rsidRPr="005B5A6E" w:rsidRDefault="005B5A6E" w:rsidP="005B5A6E"/>
    <w:p w14:paraId="7D3D9611" w14:textId="6D171882" w:rsidR="00C6554A" w:rsidRDefault="5F7F7101" w:rsidP="001578AF">
      <w:pPr>
        <w:pStyle w:val="Heading1"/>
        <w:rPr>
          <w:rFonts w:ascii="Alegreya Sans SC Thin" w:hAnsi="Alegreya Sans SC Thin"/>
          <w:color w:val="3F4E4F"/>
        </w:rPr>
      </w:pPr>
      <w:bookmarkStart w:id="1" w:name="_Toc150688125"/>
      <w:r w:rsidRPr="58CD3F8B">
        <w:rPr>
          <w:rFonts w:ascii="Alegreya Sans SC Thin" w:hAnsi="Alegreya Sans SC Thin"/>
          <w:color w:val="3F4E4F"/>
        </w:rPr>
        <w:t xml:space="preserve">2. </w:t>
      </w:r>
      <w:r w:rsidR="39A4BAC1" w:rsidRPr="58CD3F8B">
        <w:rPr>
          <w:rFonts w:ascii="Alegreya Sans SC Thin" w:hAnsi="Alegreya Sans SC Thin"/>
          <w:color w:val="3F4E4F"/>
        </w:rPr>
        <w:t>Project Idea</w:t>
      </w:r>
      <w:bookmarkEnd w:id="1"/>
    </w:p>
    <w:p w14:paraId="7241BAAF" w14:textId="1600CA0A" w:rsidR="00543763" w:rsidRPr="00543763" w:rsidRDefault="00543763" w:rsidP="58CD3F8B"/>
    <w:p w14:paraId="755CDAA8" w14:textId="07138C91" w:rsidR="001526D4" w:rsidRDefault="4785C612" w:rsidP="58CD3F8B">
      <w:pPr>
        <w:rPr>
          <w:rFonts w:eastAsiaTheme="minorEastAsia"/>
          <w:color w:val="2C3639"/>
          <w:sz w:val="24"/>
          <w:szCs w:val="24"/>
        </w:rPr>
      </w:pPr>
      <w:r w:rsidRPr="58CD3F8B">
        <w:rPr>
          <w:rFonts w:eastAsiaTheme="minorEastAsia"/>
          <w:color w:val="2C3639"/>
          <w:sz w:val="24"/>
          <w:szCs w:val="24"/>
        </w:rPr>
        <w:t>The main target of the project is to create an application which is connected to biology</w:t>
      </w:r>
      <w:r w:rsidR="4595858D" w:rsidRPr="58CD3F8B">
        <w:rPr>
          <w:rFonts w:eastAsiaTheme="minorEastAsia"/>
          <w:color w:val="2C3639"/>
          <w:sz w:val="24"/>
          <w:szCs w:val="24"/>
        </w:rPr>
        <w:t>, ecology</w:t>
      </w:r>
      <w:r w:rsidRPr="58CD3F8B">
        <w:rPr>
          <w:rFonts w:eastAsiaTheme="minorEastAsia"/>
          <w:color w:val="2C3639"/>
          <w:sz w:val="24"/>
          <w:szCs w:val="24"/>
        </w:rPr>
        <w:t xml:space="preserve"> and chemistry</w:t>
      </w:r>
      <w:r w:rsidR="37DF8AEB" w:rsidRPr="58CD3F8B">
        <w:rPr>
          <w:rFonts w:eastAsiaTheme="minorEastAsia"/>
          <w:color w:val="2C3639"/>
          <w:sz w:val="24"/>
          <w:szCs w:val="24"/>
        </w:rPr>
        <w:t>. Saving the world from pollution is the concept of our game</w:t>
      </w:r>
      <w:r w:rsidR="13F6BB6B" w:rsidRPr="58CD3F8B">
        <w:rPr>
          <w:rFonts w:eastAsiaTheme="minorEastAsia"/>
          <w:color w:val="2C3639"/>
          <w:sz w:val="24"/>
          <w:szCs w:val="24"/>
        </w:rPr>
        <w:t xml:space="preserve">. Your name is The </w:t>
      </w:r>
      <w:r w:rsidR="31186AB9" w:rsidRPr="58CD3F8B">
        <w:rPr>
          <w:rFonts w:eastAsiaTheme="minorEastAsia"/>
          <w:color w:val="2C3639"/>
          <w:sz w:val="24"/>
          <w:szCs w:val="24"/>
        </w:rPr>
        <w:t>E</w:t>
      </w:r>
      <w:r w:rsidR="13F6BB6B" w:rsidRPr="58CD3F8B">
        <w:rPr>
          <w:rFonts w:eastAsiaTheme="minorEastAsia"/>
          <w:color w:val="2C3639"/>
          <w:sz w:val="24"/>
          <w:szCs w:val="24"/>
        </w:rPr>
        <w:t xml:space="preserve">cological </w:t>
      </w:r>
      <w:proofErr w:type="gramStart"/>
      <w:r w:rsidR="14C367A4" w:rsidRPr="58CD3F8B">
        <w:rPr>
          <w:rFonts w:eastAsiaTheme="minorEastAsia"/>
          <w:color w:val="2C3639"/>
          <w:sz w:val="24"/>
          <w:szCs w:val="24"/>
        </w:rPr>
        <w:t>C</w:t>
      </w:r>
      <w:r w:rsidR="13F6BB6B" w:rsidRPr="58CD3F8B">
        <w:rPr>
          <w:rFonts w:eastAsiaTheme="minorEastAsia"/>
          <w:color w:val="2C3639"/>
          <w:sz w:val="24"/>
          <w:szCs w:val="24"/>
        </w:rPr>
        <w:t>aptain</w:t>
      </w:r>
      <w:proofErr w:type="gramEnd"/>
      <w:r w:rsidR="13F6BB6B" w:rsidRPr="58CD3F8B">
        <w:rPr>
          <w:rFonts w:eastAsiaTheme="minorEastAsia"/>
          <w:color w:val="2C3639"/>
          <w:sz w:val="24"/>
          <w:szCs w:val="24"/>
        </w:rPr>
        <w:t xml:space="preserve"> and you have to solve different kinds of chemical </w:t>
      </w:r>
      <w:r w:rsidR="6CCF5C86" w:rsidRPr="58CD3F8B">
        <w:rPr>
          <w:rFonts w:eastAsiaTheme="minorEastAsia"/>
          <w:color w:val="2C3639"/>
          <w:sz w:val="24"/>
          <w:szCs w:val="24"/>
        </w:rPr>
        <w:t>equations</w:t>
      </w:r>
      <w:r w:rsidR="13F6BB6B" w:rsidRPr="58CD3F8B">
        <w:rPr>
          <w:rFonts w:eastAsiaTheme="minorEastAsia"/>
          <w:color w:val="2C3639"/>
          <w:sz w:val="24"/>
          <w:szCs w:val="24"/>
        </w:rPr>
        <w:t xml:space="preserve"> to gain abilities and defeat the villains of pollution</w:t>
      </w:r>
      <w:r w:rsidR="668D706C" w:rsidRPr="58CD3F8B">
        <w:rPr>
          <w:rFonts w:eastAsiaTheme="minorEastAsia"/>
          <w:color w:val="2C3639"/>
          <w:sz w:val="24"/>
          <w:szCs w:val="24"/>
        </w:rPr>
        <w:t>.</w:t>
      </w:r>
    </w:p>
    <w:p w14:paraId="73A37604" w14:textId="77777777" w:rsidR="001526D4" w:rsidRDefault="001526D4" w:rsidP="000C4F23"/>
    <w:p w14:paraId="76734316" w14:textId="77777777" w:rsidR="001526D4" w:rsidRDefault="001526D4" w:rsidP="000C4F23"/>
    <w:p w14:paraId="6632567C" w14:textId="2D771570" w:rsidR="001578AF" w:rsidRDefault="001578AF" w:rsidP="58CD3F8B">
      <w:pPr>
        <w:pStyle w:val="Heading1"/>
        <w:rPr>
          <w:rFonts w:ascii="Alegreya Sans SC Thin" w:hAnsi="Alegreya Sans SC Thin"/>
          <w:color w:val="3F4E4F"/>
        </w:rPr>
      </w:pPr>
    </w:p>
    <w:p w14:paraId="5EB50F98" w14:textId="77777777" w:rsidR="005B5A6E" w:rsidRPr="005B5A6E" w:rsidRDefault="005B5A6E" w:rsidP="005B5A6E"/>
    <w:p w14:paraId="143206EB" w14:textId="77777777" w:rsidR="005B5A6E" w:rsidRPr="005B5A6E" w:rsidRDefault="005B5A6E" w:rsidP="005B5A6E"/>
    <w:p w14:paraId="1F7279D0" w14:textId="63EDB73C" w:rsidR="001578AF" w:rsidRPr="00D30C50" w:rsidRDefault="5BC94CBE" w:rsidP="001578AF">
      <w:pPr>
        <w:pStyle w:val="Heading1"/>
        <w:rPr>
          <w:rFonts w:ascii="Alegreya Sans SC Thin" w:hAnsi="Alegreya Sans SC Thin"/>
        </w:rPr>
      </w:pPr>
      <w:bookmarkStart w:id="2" w:name="_Toc150688126"/>
      <w:r w:rsidRPr="58CD3F8B">
        <w:rPr>
          <w:rFonts w:ascii="Alegreya Sans SC Thin" w:hAnsi="Alegreya Sans SC Thin"/>
          <w:color w:val="3F4E4F"/>
        </w:rPr>
        <w:lastRenderedPageBreak/>
        <w:t>3</w:t>
      </w:r>
      <w:r w:rsidR="5F7F7101" w:rsidRPr="58CD3F8B">
        <w:rPr>
          <w:rFonts w:ascii="Alegreya Sans SC Thin" w:hAnsi="Alegreya Sans SC Thin"/>
          <w:color w:val="3F4E4F"/>
        </w:rPr>
        <w:t>. Steps of realization</w:t>
      </w:r>
      <w:bookmarkEnd w:id="2"/>
    </w:p>
    <w:p w14:paraId="2C35909B" w14:textId="4238F72D" w:rsidR="006C05D1" w:rsidRDefault="006C05D1" w:rsidP="004A62B0">
      <w:pPr>
        <w:pStyle w:val="ListParagraph"/>
      </w:pPr>
    </w:p>
    <w:tbl>
      <w:tblPr>
        <w:tblStyle w:val="NoBorders"/>
        <w:tblW w:w="5025" w:type="pct"/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10"/>
        <w:gridCol w:w="8173"/>
      </w:tblGrid>
      <w:tr w:rsidR="006C09A7" w:rsidRPr="004F733E" w14:paraId="37B41D6B" w14:textId="77777777" w:rsidTr="58CD3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20A79BF" w14:textId="77777777" w:rsidR="006C09A7" w:rsidRPr="000F1034" w:rsidRDefault="006C09A7" w:rsidP="00D13DD7">
            <w:pPr>
              <w:rPr>
                <w:rFonts w:ascii="Candara" w:hAnsi="Candara"/>
                <w:lang w:val="en-US"/>
              </w:rPr>
            </w:pPr>
          </w:p>
        </w:tc>
        <w:tc>
          <w:tcPr>
            <w:tcW w:w="8173" w:type="dxa"/>
          </w:tcPr>
          <w:p w14:paraId="66ED4670" w14:textId="4196A921" w:rsidR="006C09A7" w:rsidRPr="0055242A" w:rsidRDefault="71127FDD" w:rsidP="00D13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78CF5ADC">
              <w:rPr>
                <w:rFonts w:ascii="Candara" w:hAnsi="Candara"/>
                <w:lang w:val="en-US"/>
              </w:rPr>
              <w:t>Stages of realization</w:t>
            </w:r>
          </w:p>
        </w:tc>
      </w:tr>
      <w:tr w:rsidR="006C09A7" w:rsidRPr="004F733E" w14:paraId="71F0FFA0" w14:textId="77777777" w:rsidTr="58CD3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3D95D7A" w14:textId="77777777" w:rsidR="006C09A7" w:rsidRPr="004F733E" w:rsidRDefault="778A0A00" w:rsidP="58CD3F8B">
            <w:pPr>
              <w:rPr>
                <w:rFonts w:ascii="Candara" w:hAnsi="Candara"/>
                <w:color w:val="2C3639"/>
                <w:lang w:val="en-US"/>
              </w:rPr>
            </w:pPr>
            <w:r w:rsidRPr="58CD3F8B">
              <w:rPr>
                <w:rFonts w:ascii="Candara" w:hAnsi="Candara"/>
                <w:color w:val="2C3639"/>
                <w:lang w:val="en-US"/>
              </w:rPr>
              <w:t>1</w:t>
            </w:r>
          </w:p>
        </w:tc>
        <w:tc>
          <w:tcPr>
            <w:tcW w:w="8173" w:type="dxa"/>
          </w:tcPr>
          <w:p w14:paraId="14E3CF5D" w14:textId="7714DA34" w:rsidR="006C09A7" w:rsidRDefault="5BB95A77" w:rsidP="58CD3F8B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639"/>
              </w:rPr>
            </w:pPr>
            <w:r w:rsidRPr="58CD3F8B">
              <w:rPr>
                <w:rFonts w:ascii="Candara" w:hAnsi="Candara"/>
                <w:color w:val="2C3639"/>
                <w:sz w:val="24"/>
                <w:szCs w:val="24"/>
                <w:lang w:val="en-US"/>
              </w:rPr>
              <w:t>Idea discussion</w:t>
            </w:r>
          </w:p>
          <w:p w14:paraId="0296E58D" w14:textId="2152A924" w:rsidR="006C09A7" w:rsidRPr="004F733E" w:rsidRDefault="5BB95A77" w:rsidP="58CD3F8B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639"/>
                <w:lang w:val="en-US"/>
              </w:rPr>
            </w:pPr>
            <w:r w:rsidRPr="58CD3F8B">
              <w:rPr>
                <w:rFonts w:ascii="Candara" w:hAnsi="Candara"/>
                <w:color w:val="3F4E4F"/>
                <w:lang w:val="en-US"/>
              </w:rPr>
              <w:t xml:space="preserve">The idea is truly the most important thing in a project. The idea was generated after team building and </w:t>
            </w:r>
            <w:proofErr w:type="gramStart"/>
            <w:r w:rsidRPr="58CD3F8B">
              <w:rPr>
                <w:rFonts w:ascii="Candara" w:hAnsi="Candara"/>
                <w:color w:val="3F4E4F"/>
                <w:lang w:val="en-US"/>
              </w:rPr>
              <w:t>brain storming</w:t>
            </w:r>
            <w:proofErr w:type="gramEnd"/>
            <w:r w:rsidRPr="58CD3F8B">
              <w:rPr>
                <w:rFonts w:ascii="Candara" w:hAnsi="Candara"/>
                <w:color w:val="3F4E4F"/>
                <w:lang w:val="en-US"/>
              </w:rPr>
              <w:t>.</w:t>
            </w:r>
          </w:p>
        </w:tc>
      </w:tr>
      <w:tr w:rsidR="00B37B91" w:rsidRPr="004F733E" w14:paraId="2BF5E07A" w14:textId="77777777" w:rsidTr="58CD3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7A1C869" w14:textId="12B16697" w:rsidR="00B37B91" w:rsidRPr="00B37B91" w:rsidRDefault="0BF164B7" w:rsidP="58CD3F8B">
            <w:pPr>
              <w:rPr>
                <w:rFonts w:ascii="Candara" w:hAnsi="Candara"/>
                <w:color w:val="2C3639"/>
                <w:lang w:val="en-US"/>
              </w:rPr>
            </w:pPr>
            <w:r w:rsidRPr="58CD3F8B">
              <w:rPr>
                <w:rFonts w:ascii="Candara" w:hAnsi="Candara"/>
                <w:color w:val="2C3639"/>
                <w:lang w:val="en-US"/>
              </w:rPr>
              <w:t>2</w:t>
            </w:r>
          </w:p>
        </w:tc>
        <w:tc>
          <w:tcPr>
            <w:tcW w:w="8173" w:type="dxa"/>
          </w:tcPr>
          <w:p w14:paraId="79087960" w14:textId="360672F0" w:rsidR="00B37B91" w:rsidRPr="00B37B91" w:rsidRDefault="0BF164B7" w:rsidP="58CD3F8B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639"/>
                <w:lang w:val="en-US"/>
              </w:rPr>
            </w:pPr>
            <w:r w:rsidRPr="58CD3F8B">
              <w:rPr>
                <w:rFonts w:ascii="Candara" w:hAnsi="Candara"/>
                <w:color w:val="2C3639"/>
                <w:sz w:val="24"/>
                <w:szCs w:val="24"/>
                <w:lang w:val="en-US"/>
              </w:rPr>
              <w:t>GitHub Setup</w:t>
            </w:r>
          </w:p>
          <w:p w14:paraId="74924F37" w14:textId="1913E764" w:rsidR="00B37B91" w:rsidRDefault="20C431AF" w:rsidP="58CD3F8B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3F4E4F"/>
                <w:sz w:val="24"/>
                <w:szCs w:val="24"/>
              </w:rPr>
            </w:pPr>
            <w:r w:rsidRPr="58CD3F8B">
              <w:rPr>
                <w:rFonts w:ascii="Candara" w:hAnsi="Candara"/>
                <w:color w:val="3F4E4F"/>
                <w:lang w:val="en-US"/>
              </w:rPr>
              <w:t xml:space="preserve">GitHub is our shard working space. All the commits, tasks and deployments are in our </w:t>
            </w:r>
            <w:hyperlink r:id="rId9">
              <w:r w:rsidRPr="58CD3F8B">
                <w:rPr>
                  <w:rStyle w:val="Hyperlink"/>
                  <w:rFonts w:ascii="Candara" w:hAnsi="Candara"/>
                  <w:color w:val="3F4E4F"/>
                  <w:lang w:val="en-US"/>
                </w:rPr>
                <w:t>GitHub</w:t>
              </w:r>
            </w:hyperlink>
          </w:p>
        </w:tc>
      </w:tr>
      <w:tr w:rsidR="006C09A7" w:rsidRPr="004F733E" w14:paraId="1CD1D262" w14:textId="77777777" w:rsidTr="58CD3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58BA02D" w14:textId="4B29ACFC" w:rsidR="006C09A7" w:rsidRPr="004F733E" w:rsidRDefault="34BD741F" w:rsidP="58CD3F8B">
            <w:pPr>
              <w:rPr>
                <w:rFonts w:ascii="Candara" w:hAnsi="Candara"/>
                <w:color w:val="2C3639"/>
                <w:lang w:val="en-US"/>
              </w:rPr>
            </w:pPr>
            <w:r w:rsidRPr="58CD3F8B">
              <w:rPr>
                <w:rFonts w:ascii="Candara" w:hAnsi="Candara"/>
                <w:color w:val="2C3639"/>
                <w:lang w:val="en-US"/>
              </w:rPr>
              <w:t>3</w:t>
            </w:r>
          </w:p>
        </w:tc>
        <w:tc>
          <w:tcPr>
            <w:tcW w:w="8173" w:type="dxa"/>
          </w:tcPr>
          <w:p w14:paraId="188CC347" w14:textId="59FA6CCE" w:rsidR="006C09A7" w:rsidRDefault="122394C8" w:rsidP="58CD3F8B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639"/>
                <w:sz w:val="24"/>
                <w:szCs w:val="24"/>
                <w:lang w:val="en-US"/>
              </w:rPr>
            </w:pPr>
            <w:r w:rsidRPr="58CD3F8B">
              <w:rPr>
                <w:rFonts w:ascii="Candara" w:hAnsi="Candara"/>
                <w:color w:val="2C3639"/>
                <w:sz w:val="24"/>
                <w:szCs w:val="24"/>
                <w:lang w:val="en-US"/>
              </w:rPr>
              <w:t>Plan &amp; Organization</w:t>
            </w:r>
          </w:p>
          <w:p w14:paraId="6B2C47F8" w14:textId="25422464" w:rsidR="006C09A7" w:rsidRPr="004F733E" w:rsidRDefault="79F8C34D" w:rsidP="58CD3F8B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639"/>
                <w:lang w:val="en-US"/>
              </w:rPr>
            </w:pPr>
            <w:r w:rsidRPr="58CD3F8B">
              <w:rPr>
                <w:rFonts w:ascii="Candara" w:hAnsi="Candara"/>
                <w:color w:val="3F4E4F"/>
                <w:lang w:val="en-US"/>
              </w:rPr>
              <w:t>Without good organization and task management, th</w:t>
            </w:r>
            <w:r w:rsidR="1B17BAF4" w:rsidRPr="58CD3F8B">
              <w:rPr>
                <w:rFonts w:ascii="Candara" w:hAnsi="Candara"/>
                <w:color w:val="3F4E4F"/>
                <w:lang w:val="en-US"/>
              </w:rPr>
              <w:t>ere is no clear path to follow. All the tasks are distributed in the GitHub Projects section.</w:t>
            </w:r>
          </w:p>
        </w:tc>
      </w:tr>
      <w:tr w:rsidR="000F1034" w:rsidRPr="004F733E" w14:paraId="6312EF1D" w14:textId="77777777" w:rsidTr="58CD3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0F67756" w14:textId="1BB75A2F" w:rsidR="000F1034" w:rsidRPr="000F1034" w:rsidRDefault="34BD741F" w:rsidP="58CD3F8B">
            <w:pPr>
              <w:rPr>
                <w:rFonts w:ascii="Candara" w:hAnsi="Candara"/>
                <w:color w:val="2C3639"/>
                <w:lang w:val="en-US"/>
              </w:rPr>
            </w:pPr>
            <w:r w:rsidRPr="58CD3F8B">
              <w:rPr>
                <w:rFonts w:ascii="Candara" w:hAnsi="Candara"/>
                <w:color w:val="2C3639"/>
                <w:lang w:val="en-US"/>
              </w:rPr>
              <w:t>4</w:t>
            </w:r>
          </w:p>
        </w:tc>
        <w:tc>
          <w:tcPr>
            <w:tcW w:w="8173" w:type="dxa"/>
          </w:tcPr>
          <w:p w14:paraId="077F83C5" w14:textId="77777777" w:rsidR="000F1034" w:rsidRDefault="1952047C" w:rsidP="58CD3F8B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639"/>
                <w:sz w:val="24"/>
                <w:szCs w:val="24"/>
                <w:lang w:val="en-US"/>
              </w:rPr>
            </w:pPr>
            <w:r w:rsidRPr="58CD3F8B">
              <w:rPr>
                <w:rFonts w:ascii="Candara" w:hAnsi="Candara"/>
                <w:color w:val="2C3639"/>
                <w:sz w:val="24"/>
                <w:szCs w:val="24"/>
                <w:lang w:val="en-US"/>
              </w:rPr>
              <w:t>Design Stage</w:t>
            </w:r>
          </w:p>
          <w:p w14:paraId="2A4CE5A7" w14:textId="73DA3685" w:rsidR="000F1034" w:rsidRPr="000F1034" w:rsidRDefault="01B739C0" w:rsidP="58CD3F8B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3F4E4F"/>
                <w:sz w:val="24"/>
                <w:szCs w:val="24"/>
                <w:lang w:val="en-US"/>
              </w:rPr>
            </w:pPr>
            <w:r w:rsidRPr="58CD3F8B">
              <w:rPr>
                <w:rFonts w:ascii="Candara" w:hAnsi="Candara"/>
                <w:color w:val="3F4E4F"/>
                <w:lang w:val="en-US"/>
              </w:rPr>
              <w:t>The Design Stage is one of the most important parts. Without good UI/UX the user will be unpleased</w:t>
            </w:r>
            <w:r w:rsidR="20C431AF" w:rsidRPr="58CD3F8B">
              <w:rPr>
                <w:rFonts w:ascii="Candara" w:hAnsi="Candara"/>
                <w:color w:val="3F4E4F"/>
                <w:lang w:val="en-US"/>
              </w:rPr>
              <w:t>, which can lead to a negative impact on the project, no matter how functional it is.</w:t>
            </w:r>
          </w:p>
        </w:tc>
      </w:tr>
      <w:tr w:rsidR="006C09A7" w:rsidRPr="004F733E" w14:paraId="03736C00" w14:textId="77777777" w:rsidTr="58CD3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880B29F" w14:textId="259C0663" w:rsidR="006C09A7" w:rsidRPr="004F733E" w:rsidRDefault="34BD741F" w:rsidP="58CD3F8B">
            <w:pPr>
              <w:rPr>
                <w:rFonts w:ascii="Candara" w:hAnsi="Candara"/>
                <w:color w:val="2C3639"/>
                <w:lang w:val="en-US"/>
              </w:rPr>
            </w:pPr>
            <w:r w:rsidRPr="58CD3F8B">
              <w:rPr>
                <w:rFonts w:ascii="Candara" w:hAnsi="Candara"/>
                <w:color w:val="2C3639"/>
                <w:lang w:val="en-US"/>
              </w:rPr>
              <w:t>5</w:t>
            </w:r>
          </w:p>
        </w:tc>
        <w:tc>
          <w:tcPr>
            <w:tcW w:w="8173" w:type="dxa"/>
          </w:tcPr>
          <w:p w14:paraId="3C51605E" w14:textId="2F0A9AFE" w:rsidR="006C09A7" w:rsidRPr="004F733E" w:rsidRDefault="10D7F440" w:rsidP="58CD3F8B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639"/>
                <w:sz w:val="24"/>
                <w:szCs w:val="24"/>
                <w:lang w:val="en-US"/>
              </w:rPr>
            </w:pPr>
            <w:r w:rsidRPr="58CD3F8B">
              <w:rPr>
                <w:rFonts w:ascii="Candara" w:hAnsi="Candara"/>
                <w:color w:val="2C3639"/>
                <w:sz w:val="24"/>
                <w:szCs w:val="24"/>
                <w:lang w:val="en-US"/>
              </w:rPr>
              <w:t>Work</w:t>
            </w:r>
            <w:r w:rsidR="1DB068BB" w:rsidRPr="58CD3F8B">
              <w:rPr>
                <w:rFonts w:ascii="Candara" w:hAnsi="Candara"/>
                <w:color w:val="2C3639"/>
                <w:sz w:val="24"/>
                <w:szCs w:val="24"/>
                <w:lang w:val="en-US"/>
              </w:rPr>
              <w:t xml:space="preserve"> </w:t>
            </w:r>
            <w:r w:rsidRPr="58CD3F8B">
              <w:rPr>
                <w:rFonts w:ascii="Candara" w:hAnsi="Candara"/>
                <w:color w:val="2C3639"/>
                <w:sz w:val="24"/>
                <w:szCs w:val="24"/>
                <w:lang w:val="en-US"/>
              </w:rPr>
              <w:t>Stage</w:t>
            </w:r>
          </w:p>
          <w:p w14:paraId="18EAD17D" w14:textId="271D8042" w:rsidR="006C09A7" w:rsidRPr="004F733E" w:rsidRDefault="1B17BAF4" w:rsidP="58CD3F8B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639"/>
                <w:lang w:val="en-US"/>
              </w:rPr>
            </w:pPr>
            <w:r w:rsidRPr="58CD3F8B">
              <w:rPr>
                <w:rFonts w:ascii="Candara" w:hAnsi="Candara"/>
                <w:color w:val="3F4E4F"/>
                <w:lang w:val="en-US"/>
              </w:rPr>
              <w:t xml:space="preserve">The working stage is the toughest part of the project. </w:t>
            </w:r>
            <w:r w:rsidR="2A63FC2E" w:rsidRPr="58CD3F8B">
              <w:rPr>
                <w:rFonts w:ascii="Candara" w:hAnsi="Candara"/>
                <w:color w:val="3F4E4F"/>
                <w:lang w:val="en-US"/>
              </w:rPr>
              <w:t xml:space="preserve">Our tasks are separated in the Projects section with </w:t>
            </w:r>
            <w:r w:rsidR="2FC5900E" w:rsidRPr="58CD3F8B">
              <w:rPr>
                <w:rFonts w:ascii="Candara" w:hAnsi="Candara"/>
                <w:color w:val="3F4E4F"/>
                <w:lang w:val="en-US"/>
              </w:rPr>
              <w:t>labels and deadlines</w:t>
            </w:r>
            <w:r w:rsidR="20C431AF" w:rsidRPr="58CD3F8B">
              <w:rPr>
                <w:rFonts w:ascii="Candara" w:hAnsi="Candara"/>
                <w:color w:val="3F4E4F"/>
                <w:lang w:val="en-US"/>
              </w:rPr>
              <w:t>.</w:t>
            </w:r>
          </w:p>
        </w:tc>
      </w:tr>
      <w:tr w:rsidR="006C09A7" w:rsidRPr="004F733E" w14:paraId="226F885C" w14:textId="77777777" w:rsidTr="58CD3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E02E954" w14:textId="417F20E1" w:rsidR="006C09A7" w:rsidRPr="004F733E" w:rsidRDefault="34BD741F" w:rsidP="58CD3F8B">
            <w:pPr>
              <w:rPr>
                <w:rFonts w:ascii="Candara" w:hAnsi="Candara"/>
                <w:color w:val="2C3639"/>
                <w:lang w:val="en-US"/>
              </w:rPr>
            </w:pPr>
            <w:r w:rsidRPr="58CD3F8B">
              <w:rPr>
                <w:rFonts w:ascii="Candara" w:hAnsi="Candara"/>
                <w:color w:val="2C3639"/>
                <w:lang w:val="en-US"/>
              </w:rPr>
              <w:t>6</w:t>
            </w:r>
          </w:p>
        </w:tc>
        <w:tc>
          <w:tcPr>
            <w:tcW w:w="8173" w:type="dxa"/>
          </w:tcPr>
          <w:p w14:paraId="50BE3799" w14:textId="72D43BE1" w:rsidR="006C09A7" w:rsidRPr="004F733E" w:rsidRDefault="5988B5AE" w:rsidP="58CD3F8B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639"/>
                <w:sz w:val="24"/>
                <w:szCs w:val="24"/>
                <w:lang w:val="en-US"/>
              </w:rPr>
            </w:pPr>
            <w:r w:rsidRPr="58CD3F8B">
              <w:rPr>
                <w:rFonts w:ascii="Candara" w:hAnsi="Candara"/>
                <w:color w:val="2C3639"/>
                <w:sz w:val="24"/>
                <w:szCs w:val="24"/>
                <w:lang w:val="en-US"/>
              </w:rPr>
              <w:t>Bug Fixing</w:t>
            </w:r>
          </w:p>
          <w:p w14:paraId="2C67BAA1" w14:textId="6F1CED46" w:rsidR="006C09A7" w:rsidRPr="004F733E" w:rsidRDefault="5988B5AE" w:rsidP="58CD3F8B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639"/>
                <w:lang w:val="en-US"/>
              </w:rPr>
            </w:pPr>
            <w:r w:rsidRPr="58CD3F8B">
              <w:rPr>
                <w:rFonts w:ascii="Candara" w:hAnsi="Candara"/>
                <w:color w:val="3F4E4F"/>
                <w:lang w:val="en-US"/>
              </w:rPr>
              <w:t>There are always bugs to fix and things to tweak. The finishing stage of the project is the time when the last details are made.</w:t>
            </w:r>
            <w:r w:rsidR="778A0A00" w:rsidRPr="58CD3F8B">
              <w:rPr>
                <w:rFonts w:ascii="Candara" w:hAnsi="Candara"/>
                <w:color w:val="2C3639"/>
                <w:lang w:val="en-US"/>
              </w:rPr>
              <w:t xml:space="preserve"> </w:t>
            </w:r>
          </w:p>
        </w:tc>
      </w:tr>
      <w:tr w:rsidR="006C09A7" w:rsidRPr="004F733E" w14:paraId="540F14B8" w14:textId="77777777" w:rsidTr="58CD3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BCEEB0B" w14:textId="0CAA84F1" w:rsidR="006C09A7" w:rsidRPr="004F733E" w:rsidRDefault="34BD741F" w:rsidP="58CD3F8B">
            <w:pPr>
              <w:rPr>
                <w:rFonts w:ascii="Candara" w:hAnsi="Candara"/>
                <w:color w:val="2C3639"/>
                <w:lang w:val="en-US"/>
              </w:rPr>
            </w:pPr>
            <w:r w:rsidRPr="58CD3F8B">
              <w:rPr>
                <w:rFonts w:ascii="Candara" w:hAnsi="Candara"/>
                <w:color w:val="2C3639"/>
                <w:lang w:val="en-US"/>
              </w:rPr>
              <w:t>7</w:t>
            </w:r>
          </w:p>
        </w:tc>
        <w:tc>
          <w:tcPr>
            <w:tcW w:w="8173" w:type="dxa"/>
          </w:tcPr>
          <w:p w14:paraId="3C1BD29F" w14:textId="08D22172" w:rsidR="006C09A7" w:rsidRDefault="723C8123" w:rsidP="58CD3F8B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639"/>
                <w:sz w:val="24"/>
                <w:szCs w:val="24"/>
                <w:lang w:val="en-US"/>
              </w:rPr>
            </w:pPr>
            <w:r w:rsidRPr="58CD3F8B">
              <w:rPr>
                <w:rFonts w:ascii="Candara" w:hAnsi="Candara"/>
                <w:color w:val="2C3639"/>
                <w:sz w:val="24"/>
                <w:szCs w:val="24"/>
                <w:lang w:val="en-US"/>
              </w:rPr>
              <w:t>Preparation of presentation &amp; documentation</w:t>
            </w:r>
          </w:p>
          <w:p w14:paraId="126BFE7F" w14:textId="29BB315F" w:rsidR="006C09A7" w:rsidRDefault="57E4572E" w:rsidP="58CD3F8B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639"/>
                <w:sz w:val="24"/>
                <w:szCs w:val="24"/>
                <w:lang w:val="en-US"/>
              </w:rPr>
            </w:pPr>
            <w:r w:rsidRPr="58CD3F8B">
              <w:rPr>
                <w:rFonts w:ascii="Candara" w:hAnsi="Candara"/>
                <w:color w:val="3F4E4F"/>
                <w:lang w:val="en-US"/>
              </w:rPr>
              <w:t xml:space="preserve">The presentation &amp; documentation can be found in our GitHub readme.md. They contain specific and </w:t>
            </w:r>
            <w:r w:rsidR="1952047C" w:rsidRPr="58CD3F8B">
              <w:rPr>
                <w:rFonts w:ascii="Candara" w:hAnsi="Candara"/>
                <w:color w:val="3F4E4F"/>
                <w:lang w:val="en-US"/>
              </w:rPr>
              <w:t>well-organized</w:t>
            </w:r>
            <w:r w:rsidRPr="58CD3F8B">
              <w:rPr>
                <w:rFonts w:ascii="Candara" w:hAnsi="Candara"/>
                <w:color w:val="3F4E4F"/>
                <w:lang w:val="en-US"/>
              </w:rPr>
              <w:t xml:space="preserve"> information about the project.</w:t>
            </w:r>
            <w:r w:rsidR="778A0A00" w:rsidRPr="58CD3F8B">
              <w:rPr>
                <w:rFonts w:ascii="Candara" w:hAnsi="Candara"/>
                <w:color w:val="3F4E4F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4F8A2717" w14:textId="77777777" w:rsidR="006C09A7" w:rsidRDefault="006C09A7" w:rsidP="004A62B0">
      <w:pPr>
        <w:pStyle w:val="ListParagraph"/>
      </w:pPr>
    </w:p>
    <w:p w14:paraId="412338B8" w14:textId="47FFF5B5" w:rsidR="002104BB" w:rsidRPr="002104BB" w:rsidRDefault="002104BB" w:rsidP="002104BB"/>
    <w:p w14:paraId="117A8C1E" w14:textId="300B496C" w:rsidR="005842B9" w:rsidRDefault="005842B9" w:rsidP="002104BB">
      <w:pPr>
        <w:pStyle w:val="Heading1"/>
      </w:pPr>
    </w:p>
    <w:p w14:paraId="7BCE2FC3" w14:textId="52A48E63" w:rsidR="005842B9" w:rsidRDefault="005842B9" w:rsidP="002104BB">
      <w:pPr>
        <w:pStyle w:val="Heading1"/>
      </w:pPr>
    </w:p>
    <w:p w14:paraId="7281B8FD" w14:textId="6B099D36" w:rsidR="00777A09" w:rsidRPr="004579F5" w:rsidRDefault="5BC94CBE" w:rsidP="58CD3F8B">
      <w:pPr>
        <w:pStyle w:val="Heading1"/>
        <w:rPr>
          <w:rFonts w:ascii="Alegreya Sans SC Thin" w:hAnsi="Alegreya Sans SC Thin"/>
          <w:color w:val="3F4E4F"/>
        </w:rPr>
      </w:pPr>
      <w:bookmarkStart w:id="3" w:name="_Toc150688127"/>
      <w:r w:rsidRPr="58CD3F8B">
        <w:rPr>
          <w:rFonts w:ascii="Alegreya Sans SC Thin" w:hAnsi="Alegreya Sans SC Thin"/>
          <w:color w:val="3F4E4F"/>
        </w:rPr>
        <w:t>4</w:t>
      </w:r>
      <w:r w:rsidR="4E4FEE23" w:rsidRPr="58CD3F8B">
        <w:rPr>
          <w:rFonts w:ascii="Alegreya Sans SC Thin" w:hAnsi="Alegreya Sans SC Thin"/>
          <w:color w:val="3F4E4F"/>
        </w:rPr>
        <w:t>. Used technologies</w:t>
      </w:r>
      <w:bookmarkEnd w:id="3"/>
    </w:p>
    <w:tbl>
      <w:tblPr>
        <w:tblStyle w:val="NoBorders"/>
        <w:tblpPr w:leftFromText="141" w:rightFromText="141" w:vertAnchor="text" w:horzAnchor="margin" w:tblpY="228"/>
        <w:tblW w:w="5025" w:type="pct"/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10"/>
        <w:gridCol w:w="8173"/>
      </w:tblGrid>
      <w:tr w:rsidR="00782395" w:rsidRPr="004F733E" w14:paraId="69628ADB" w14:textId="77777777" w:rsidTr="58CD3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D04047F" w14:textId="77777777" w:rsidR="00782395" w:rsidRPr="000F1034" w:rsidRDefault="00782395" w:rsidP="00782395">
            <w:pPr>
              <w:rPr>
                <w:rFonts w:ascii="Candara" w:hAnsi="Candara"/>
                <w:lang w:val="en-US"/>
              </w:rPr>
            </w:pPr>
          </w:p>
        </w:tc>
        <w:tc>
          <w:tcPr>
            <w:tcW w:w="8173" w:type="dxa"/>
          </w:tcPr>
          <w:p w14:paraId="3E2D42A5" w14:textId="77777777" w:rsidR="00782395" w:rsidRPr="0055242A" w:rsidRDefault="00782395" w:rsidP="00782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Stage of realization</w:t>
            </w:r>
          </w:p>
        </w:tc>
      </w:tr>
      <w:tr w:rsidR="00782395" w:rsidRPr="004F733E" w14:paraId="6C13E5CF" w14:textId="77777777" w:rsidTr="58CD3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475E860" w14:textId="77777777" w:rsidR="00782395" w:rsidRPr="004F733E" w:rsidRDefault="00782395" w:rsidP="00782395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1</w:t>
            </w:r>
          </w:p>
        </w:tc>
        <w:tc>
          <w:tcPr>
            <w:tcW w:w="8173" w:type="dxa"/>
          </w:tcPr>
          <w:p w14:paraId="3A60652B" w14:textId="1801957E" w:rsidR="00782395" w:rsidRPr="00920F1C" w:rsidRDefault="1369053F" w:rsidP="00782395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 w:rsidRPr="58CD3F8B">
              <w:rPr>
                <w:rFonts w:ascii="Candara" w:hAnsi="Candara"/>
                <w:sz w:val="24"/>
                <w:szCs w:val="24"/>
                <w:lang w:val="en-US"/>
              </w:rPr>
              <w:t>Main language</w:t>
            </w:r>
          </w:p>
          <w:p w14:paraId="495A2DE4" w14:textId="54CA15AF" w:rsidR="00782395" w:rsidRPr="004F733E" w:rsidRDefault="1369053F" w:rsidP="58CD3F8B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bCs/>
                <w:i/>
                <w:iCs/>
                <w:color w:val="000000" w:themeColor="text1"/>
                <w:lang w:val="en-US"/>
              </w:rPr>
            </w:pPr>
            <w:r w:rsidRPr="58CD3F8B">
              <w:rPr>
                <w:rFonts w:ascii="Candara" w:hAnsi="Candara"/>
                <w:b/>
                <w:bCs/>
                <w:i/>
                <w:iCs/>
                <w:color w:val="000000" w:themeColor="text1"/>
                <w:lang w:val="en-US"/>
              </w:rPr>
              <w:t>C++</w:t>
            </w:r>
          </w:p>
          <w:p w14:paraId="2B54B797" w14:textId="3B1F4C5C" w:rsidR="00782395" w:rsidRPr="004F733E" w:rsidRDefault="1369053F" w:rsidP="00782395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 w:rsidRPr="58CD3F8B">
              <w:rPr>
                <w:rFonts w:ascii="Candara" w:hAnsi="Candara"/>
                <w:color w:val="496473"/>
                <w:lang w:val="en-US"/>
              </w:rPr>
              <w:t>We used th</w:t>
            </w:r>
            <w:r w:rsidR="1F289E1A" w:rsidRPr="58CD3F8B">
              <w:rPr>
                <w:rFonts w:ascii="Candara" w:hAnsi="Candara"/>
                <w:color w:val="496473"/>
                <w:lang w:val="en-US"/>
              </w:rPr>
              <w:t>is</w:t>
            </w:r>
            <w:r w:rsidRPr="58CD3F8B">
              <w:rPr>
                <w:rFonts w:ascii="Candara" w:hAnsi="Candara"/>
                <w:color w:val="496473"/>
                <w:lang w:val="en-US"/>
              </w:rPr>
              <w:t xml:space="preserve"> language to create the base of the game.</w:t>
            </w:r>
          </w:p>
        </w:tc>
      </w:tr>
      <w:tr w:rsidR="00782395" w:rsidRPr="004F733E" w14:paraId="572A5B08" w14:textId="77777777" w:rsidTr="58CD3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2641AC1" w14:textId="77777777" w:rsidR="00782395" w:rsidRPr="00B37B91" w:rsidRDefault="00782395" w:rsidP="00782395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2</w:t>
            </w:r>
          </w:p>
        </w:tc>
        <w:tc>
          <w:tcPr>
            <w:tcW w:w="8173" w:type="dxa"/>
          </w:tcPr>
          <w:p w14:paraId="65632EF5" w14:textId="77777777" w:rsidR="00782395" w:rsidRDefault="00782395" w:rsidP="00782395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>
              <w:rPr>
                <w:rFonts w:ascii="Candara" w:hAnsi="Candara"/>
                <w:sz w:val="24"/>
                <w:lang w:val="en-US"/>
              </w:rPr>
              <w:t>Text Editor</w:t>
            </w:r>
          </w:p>
          <w:p w14:paraId="290D6CD5" w14:textId="26126E22" w:rsidR="00782395" w:rsidRPr="00B37B91" w:rsidRDefault="1369053F" w:rsidP="00782395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 w:rsidRPr="58CD3F8B">
              <w:rPr>
                <w:rFonts w:ascii="Candara" w:hAnsi="Candara"/>
                <w:b/>
                <w:bCs/>
                <w:i/>
                <w:iCs/>
                <w:color w:val="000000" w:themeColor="text1"/>
                <w:lang w:val="en-US"/>
              </w:rPr>
              <w:t>Visual Studio</w:t>
            </w:r>
            <w:r w:rsidR="3C7B41B6" w:rsidRPr="58CD3F8B">
              <w:rPr>
                <w:rFonts w:ascii="Candara" w:hAnsi="Candara"/>
                <w:b/>
                <w:bCs/>
                <w:i/>
                <w:iCs/>
                <w:color w:val="000000" w:themeColor="text1"/>
                <w:lang w:val="en-US"/>
              </w:rPr>
              <w:t xml:space="preserve"> </w:t>
            </w:r>
            <w:r w:rsidR="3C7B41B6" w:rsidRPr="58CD3F8B">
              <w:rPr>
                <w:rFonts w:ascii="Candara" w:hAnsi="Candara"/>
                <w:b/>
                <w:bCs/>
                <w:color w:val="000000" w:themeColor="text1"/>
                <w:lang w:val="en-US"/>
              </w:rPr>
              <w:t>2023</w:t>
            </w:r>
          </w:p>
          <w:p w14:paraId="0314FC94" w14:textId="63C9E5AA" w:rsidR="00782395" w:rsidRDefault="1369053F" w:rsidP="58CD3F8B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 w:rsidRPr="58CD3F8B">
              <w:rPr>
                <w:rFonts w:ascii="Candara" w:hAnsi="Candara"/>
                <w:color w:val="496473"/>
                <w:lang w:val="en-US"/>
              </w:rPr>
              <w:t>V</w:t>
            </w:r>
            <w:r w:rsidR="58E54C4C" w:rsidRPr="58CD3F8B">
              <w:rPr>
                <w:rFonts w:ascii="Candara" w:hAnsi="Candara"/>
                <w:color w:val="496473"/>
                <w:lang w:val="en-US"/>
              </w:rPr>
              <w:t xml:space="preserve">isual Studio 23 </w:t>
            </w:r>
            <w:r w:rsidRPr="58CD3F8B">
              <w:rPr>
                <w:rFonts w:ascii="Candara" w:hAnsi="Candara"/>
                <w:color w:val="496473"/>
                <w:lang w:val="en-US"/>
              </w:rPr>
              <w:t xml:space="preserve">was our main text editor, we used it to </w:t>
            </w:r>
            <w:r w:rsidR="05D3B218" w:rsidRPr="58CD3F8B">
              <w:rPr>
                <w:rFonts w:ascii="Candara" w:hAnsi="Candara"/>
                <w:color w:val="496473"/>
                <w:lang w:val="en-US"/>
              </w:rPr>
              <w:t>develop</w:t>
            </w:r>
            <w:r w:rsidRPr="58CD3F8B">
              <w:rPr>
                <w:rFonts w:ascii="Candara" w:hAnsi="Candara"/>
                <w:color w:val="496473"/>
                <w:lang w:val="en-US"/>
              </w:rPr>
              <w:t xml:space="preserve"> the game</w:t>
            </w:r>
            <w:r w:rsidR="42F308E8" w:rsidRPr="58CD3F8B">
              <w:rPr>
                <w:rFonts w:ascii="Candara" w:hAnsi="Candara"/>
                <w:color w:val="496473"/>
                <w:lang w:val="en-US"/>
              </w:rPr>
              <w:t>.</w:t>
            </w:r>
          </w:p>
        </w:tc>
      </w:tr>
      <w:tr w:rsidR="00782395" w:rsidRPr="004F733E" w14:paraId="71734B62" w14:textId="77777777" w:rsidTr="58CD3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EF334A1" w14:textId="08E74FFD" w:rsidR="00782395" w:rsidRPr="004F733E" w:rsidRDefault="00DA12FC" w:rsidP="00782395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3</w:t>
            </w:r>
          </w:p>
        </w:tc>
        <w:tc>
          <w:tcPr>
            <w:tcW w:w="8173" w:type="dxa"/>
          </w:tcPr>
          <w:p w14:paraId="2336AC21" w14:textId="77777777" w:rsidR="00782395" w:rsidRDefault="00782395" w:rsidP="00782395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>
              <w:rPr>
                <w:rFonts w:ascii="Candara" w:hAnsi="Candara"/>
                <w:sz w:val="24"/>
                <w:lang w:val="en-US"/>
              </w:rPr>
              <w:t>Documentation Tools</w:t>
            </w:r>
          </w:p>
          <w:p w14:paraId="037624D7" w14:textId="20523D70" w:rsidR="00782395" w:rsidRPr="00B961AC" w:rsidRDefault="1369053F" w:rsidP="58CD3F8B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bCs/>
                <w:i/>
                <w:iCs/>
                <w:color w:val="000000" w:themeColor="text1"/>
                <w:lang w:val="en-US"/>
              </w:rPr>
            </w:pPr>
            <w:r w:rsidRPr="58CD3F8B">
              <w:rPr>
                <w:rFonts w:ascii="Candara" w:hAnsi="Candara"/>
                <w:b/>
                <w:bCs/>
                <w:i/>
                <w:iCs/>
                <w:color w:val="000000" w:themeColor="text1"/>
                <w:lang w:val="en-US"/>
              </w:rPr>
              <w:t>Word; PowerPoint</w:t>
            </w:r>
          </w:p>
          <w:p w14:paraId="666FFE15" w14:textId="29B1187C" w:rsidR="00782395" w:rsidRPr="004F733E" w:rsidRDefault="1369053F" w:rsidP="58CD3F8B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 w:rsidRPr="58CD3F8B">
              <w:rPr>
                <w:rFonts w:ascii="Candara" w:hAnsi="Candara"/>
                <w:color w:val="496473"/>
                <w:lang w:val="en-US"/>
              </w:rPr>
              <w:t xml:space="preserve">We used </w:t>
            </w:r>
            <w:r w:rsidR="0EA041C7" w:rsidRPr="58CD3F8B">
              <w:rPr>
                <w:rFonts w:ascii="Candara" w:hAnsi="Candara"/>
                <w:color w:val="496473"/>
                <w:lang w:val="en-US"/>
              </w:rPr>
              <w:t>MS</w:t>
            </w:r>
            <w:r w:rsidRPr="58CD3F8B">
              <w:rPr>
                <w:rFonts w:ascii="Candara" w:hAnsi="Candara"/>
                <w:color w:val="496473"/>
                <w:lang w:val="en-US"/>
              </w:rPr>
              <w:t xml:space="preserve"> tools to create the documentation and the presentation.</w:t>
            </w:r>
          </w:p>
        </w:tc>
      </w:tr>
      <w:tr w:rsidR="00782395" w:rsidRPr="004F733E" w14:paraId="04C8C4CF" w14:textId="77777777" w:rsidTr="58CD3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F1FF40C" w14:textId="32106AE8" w:rsidR="00782395" w:rsidRPr="000F1034" w:rsidRDefault="00DA12FC" w:rsidP="00782395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4</w:t>
            </w:r>
          </w:p>
        </w:tc>
        <w:tc>
          <w:tcPr>
            <w:tcW w:w="8173" w:type="dxa"/>
          </w:tcPr>
          <w:p w14:paraId="37E25D88" w14:textId="77777777" w:rsidR="00782395" w:rsidRDefault="00782395" w:rsidP="00782395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>
              <w:rPr>
                <w:rFonts w:ascii="Candara" w:hAnsi="Candara"/>
                <w:sz w:val="24"/>
                <w:lang w:val="en-US"/>
              </w:rPr>
              <w:t>Design Tools</w:t>
            </w:r>
          </w:p>
          <w:p w14:paraId="022AF6EA" w14:textId="498CAF60" w:rsidR="00782395" w:rsidRPr="006647E3" w:rsidRDefault="1369053F" w:rsidP="58CD3F8B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bCs/>
                <w:i/>
                <w:iCs/>
                <w:color w:val="000000" w:themeColor="text1"/>
                <w:lang w:val="en-US"/>
              </w:rPr>
            </w:pPr>
            <w:r w:rsidRPr="58CD3F8B">
              <w:rPr>
                <w:rFonts w:ascii="Candara" w:hAnsi="Candara"/>
                <w:b/>
                <w:bCs/>
                <w:i/>
                <w:iCs/>
                <w:color w:val="000000" w:themeColor="text1"/>
                <w:lang w:val="en-US"/>
              </w:rPr>
              <w:t>Illustrator</w:t>
            </w:r>
            <w:r w:rsidR="79980C9F" w:rsidRPr="58CD3F8B">
              <w:rPr>
                <w:rFonts w:ascii="Candara" w:hAnsi="Candara"/>
                <w:b/>
                <w:bCs/>
                <w:i/>
                <w:iCs/>
                <w:color w:val="000000" w:themeColor="text1"/>
                <w:lang w:val="en-US"/>
              </w:rPr>
              <w:t>; Piskel</w:t>
            </w:r>
            <w:r w:rsidRPr="58CD3F8B">
              <w:rPr>
                <w:rFonts w:ascii="Candara" w:hAnsi="Candara"/>
                <w:b/>
                <w:bCs/>
                <w:i/>
                <w:iCs/>
                <w:color w:val="000000" w:themeColor="text1"/>
                <w:lang w:val="en-US"/>
              </w:rPr>
              <w:t xml:space="preserve"> </w:t>
            </w:r>
          </w:p>
          <w:p w14:paraId="454F0D94" w14:textId="09DBED5F" w:rsidR="00782395" w:rsidRPr="000F1034" w:rsidRDefault="342137D4" w:rsidP="58CD3F8B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 w:rsidRPr="58CD3F8B">
              <w:rPr>
                <w:rFonts w:ascii="Candara" w:hAnsi="Candara"/>
                <w:color w:val="496473"/>
                <w:lang w:val="en-US"/>
              </w:rPr>
              <w:t>The program we used to create our logo was Illustrator and for the sprites we used Piskel</w:t>
            </w:r>
            <w:r w:rsidR="6187AA70" w:rsidRPr="58CD3F8B">
              <w:rPr>
                <w:rFonts w:ascii="Candara" w:hAnsi="Candara"/>
                <w:color w:val="496473"/>
                <w:lang w:val="en-US"/>
              </w:rPr>
              <w:t>.</w:t>
            </w:r>
          </w:p>
        </w:tc>
      </w:tr>
      <w:tr w:rsidR="00782395" w:rsidRPr="004F733E" w14:paraId="4643018B" w14:textId="77777777" w:rsidTr="58CD3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532DBBE" w14:textId="0FEE7753" w:rsidR="00782395" w:rsidRPr="004F733E" w:rsidRDefault="00DA12FC" w:rsidP="00782395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5</w:t>
            </w:r>
          </w:p>
        </w:tc>
        <w:tc>
          <w:tcPr>
            <w:tcW w:w="8173" w:type="dxa"/>
          </w:tcPr>
          <w:p w14:paraId="2B24D7C0" w14:textId="77777777" w:rsidR="00782395" w:rsidRDefault="00782395" w:rsidP="00782395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>
              <w:rPr>
                <w:rFonts w:ascii="Candara" w:hAnsi="Candara"/>
                <w:sz w:val="24"/>
                <w:lang w:val="en-US"/>
              </w:rPr>
              <w:t>Communication tools</w:t>
            </w:r>
          </w:p>
          <w:p w14:paraId="3F759E6B" w14:textId="567F7B17" w:rsidR="00782395" w:rsidRPr="00CF1202" w:rsidRDefault="124A4D4C" w:rsidP="58CD3F8B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bCs/>
                <w:i/>
                <w:iCs/>
                <w:color w:val="000000" w:themeColor="text1"/>
                <w:lang w:val="en-US"/>
              </w:rPr>
            </w:pPr>
            <w:r w:rsidRPr="58CD3F8B">
              <w:rPr>
                <w:rFonts w:ascii="Candara" w:hAnsi="Candara"/>
                <w:b/>
                <w:bCs/>
                <w:i/>
                <w:iCs/>
                <w:color w:val="000000" w:themeColor="text1"/>
                <w:lang w:val="en-US"/>
              </w:rPr>
              <w:t>MS Teams</w:t>
            </w:r>
          </w:p>
          <w:p w14:paraId="1E4B3528" w14:textId="16DE4DB7" w:rsidR="00782395" w:rsidRPr="004F733E" w:rsidRDefault="1369053F" w:rsidP="00782395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58CD3F8B">
              <w:rPr>
                <w:rFonts w:ascii="Candara" w:hAnsi="Candara"/>
                <w:color w:val="496473"/>
                <w:lang w:val="en-US"/>
              </w:rPr>
              <w:t>W</w:t>
            </w:r>
            <w:r w:rsidR="04163135" w:rsidRPr="58CD3F8B">
              <w:rPr>
                <w:rFonts w:ascii="Candara" w:hAnsi="Candara"/>
                <w:color w:val="496473"/>
                <w:lang w:val="en-US"/>
              </w:rPr>
              <w:t>e</w:t>
            </w:r>
            <w:r w:rsidRPr="58CD3F8B">
              <w:rPr>
                <w:rFonts w:ascii="Candara" w:hAnsi="Candara"/>
                <w:color w:val="496473"/>
                <w:lang w:val="en-US"/>
              </w:rPr>
              <w:t xml:space="preserve"> mainly communicated via Microsoft Teams.</w:t>
            </w:r>
          </w:p>
        </w:tc>
      </w:tr>
      <w:tr w:rsidR="00782395" w:rsidRPr="004F733E" w14:paraId="0B920169" w14:textId="77777777" w:rsidTr="58CD3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39F0C50" w14:textId="0958239A" w:rsidR="00782395" w:rsidRPr="004F733E" w:rsidRDefault="00DA12FC" w:rsidP="00782395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6</w:t>
            </w:r>
          </w:p>
        </w:tc>
        <w:tc>
          <w:tcPr>
            <w:tcW w:w="8173" w:type="dxa"/>
          </w:tcPr>
          <w:p w14:paraId="57A8123B" w14:textId="77777777" w:rsidR="00782395" w:rsidRDefault="00782395" w:rsidP="00782395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>
              <w:rPr>
                <w:rFonts w:ascii="Candara" w:hAnsi="Candara"/>
                <w:sz w:val="24"/>
                <w:lang w:val="en-US"/>
              </w:rPr>
              <w:t>Extra tools</w:t>
            </w:r>
          </w:p>
          <w:p w14:paraId="03E5B6EB" w14:textId="6D837B3D" w:rsidR="00782395" w:rsidRPr="00782395" w:rsidRDefault="1369053F" w:rsidP="58CD3F8B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bCs/>
                <w:i/>
                <w:iCs/>
                <w:color w:val="000000" w:themeColor="text1"/>
                <w:lang w:val="en-US"/>
              </w:rPr>
            </w:pPr>
            <w:r w:rsidRPr="58CD3F8B">
              <w:rPr>
                <w:rFonts w:ascii="Candara" w:hAnsi="Candara"/>
                <w:b/>
                <w:bCs/>
                <w:i/>
                <w:iCs/>
                <w:color w:val="000000" w:themeColor="text1"/>
                <w:lang w:val="en-US"/>
              </w:rPr>
              <w:t>GitHub; Git</w:t>
            </w:r>
          </w:p>
          <w:p w14:paraId="1EA719B5" w14:textId="5C03E1BF" w:rsidR="00782395" w:rsidRPr="004F733E" w:rsidRDefault="58755A40" w:rsidP="58CD3F8B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 w:rsidRPr="58CD3F8B">
              <w:rPr>
                <w:rFonts w:ascii="Candara" w:hAnsi="Candara"/>
                <w:color w:val="496473"/>
                <w:lang w:val="en-US"/>
              </w:rPr>
              <w:t xml:space="preserve">We used Git </w:t>
            </w:r>
            <w:r w:rsidR="525E8F12" w:rsidRPr="58CD3F8B">
              <w:rPr>
                <w:rFonts w:ascii="Candara" w:hAnsi="Candara"/>
                <w:color w:val="496473"/>
                <w:lang w:val="en-US"/>
              </w:rPr>
              <w:t xml:space="preserve">tools to commit and </w:t>
            </w:r>
            <w:r w:rsidR="40A89EE6" w:rsidRPr="58CD3F8B">
              <w:rPr>
                <w:rFonts w:ascii="Candara" w:hAnsi="Candara"/>
                <w:color w:val="496473"/>
                <w:lang w:val="en-US"/>
              </w:rPr>
              <w:t>keep-up</w:t>
            </w:r>
            <w:r w:rsidR="525E8F12" w:rsidRPr="58CD3F8B">
              <w:rPr>
                <w:rFonts w:ascii="Candara" w:hAnsi="Candara"/>
                <w:color w:val="496473"/>
                <w:lang w:val="en-US"/>
              </w:rPr>
              <w:t xml:space="preserve"> </w:t>
            </w:r>
            <w:r w:rsidR="4A692C8A" w:rsidRPr="58CD3F8B">
              <w:rPr>
                <w:rFonts w:ascii="Candara" w:hAnsi="Candara"/>
                <w:color w:val="496473"/>
                <w:lang w:val="en-US"/>
              </w:rPr>
              <w:t>with the project.</w:t>
            </w:r>
          </w:p>
        </w:tc>
      </w:tr>
    </w:tbl>
    <w:p w14:paraId="62CCB4D9" w14:textId="2786E5B4" w:rsidR="00777A09" w:rsidRDefault="00777A09" w:rsidP="00782395"/>
    <w:p w14:paraId="65B9DA08" w14:textId="77777777" w:rsidR="00920F1C" w:rsidRPr="00777A09" w:rsidRDefault="00920F1C" w:rsidP="004579F5"/>
    <w:p w14:paraId="064A9608" w14:textId="587018B9" w:rsidR="001673AB" w:rsidRPr="004579F5" w:rsidRDefault="5BC94CBE" w:rsidP="001673AB">
      <w:pPr>
        <w:pStyle w:val="Heading1"/>
        <w:rPr>
          <w:rFonts w:ascii="Alegreya Sans SC Thin" w:hAnsi="Alegreya Sans SC Thin"/>
        </w:rPr>
      </w:pPr>
      <w:bookmarkStart w:id="4" w:name="_Toc150688128"/>
      <w:r w:rsidRPr="58CD3F8B">
        <w:rPr>
          <w:rFonts w:ascii="Alegreya Sans SC Thin" w:hAnsi="Alegreya Sans SC Thin"/>
          <w:color w:val="3F4E4F"/>
        </w:rPr>
        <w:lastRenderedPageBreak/>
        <w:t>5</w:t>
      </w:r>
      <w:r w:rsidR="4E4FEE23" w:rsidRPr="58CD3F8B">
        <w:rPr>
          <w:rFonts w:ascii="Alegreya Sans SC Thin" w:hAnsi="Alegreya Sans SC Thin"/>
          <w:color w:val="3F4E4F"/>
        </w:rPr>
        <w:t>. Project</w:t>
      </w:r>
      <w:r w:rsidR="6834CB8C" w:rsidRPr="58CD3F8B">
        <w:rPr>
          <w:rFonts w:ascii="Alegreya Sans SC Thin" w:hAnsi="Alegreya Sans SC Thin"/>
          <w:color w:val="3F4E4F"/>
        </w:rPr>
        <w:t xml:space="preserve"> </w:t>
      </w:r>
      <w:r w:rsidR="4E4FEE23" w:rsidRPr="58CD3F8B">
        <w:rPr>
          <w:rFonts w:ascii="Alegreya Sans SC Thin" w:hAnsi="Alegreya Sans SC Thin"/>
          <w:color w:val="3F4E4F"/>
        </w:rPr>
        <w:t>Scheme</w:t>
      </w:r>
      <w:bookmarkEnd w:id="4"/>
    </w:p>
    <w:p w14:paraId="51ABA7C5" w14:textId="64ECED7B" w:rsidR="001673AB" w:rsidRDefault="71E40574" w:rsidP="58CD3F8B">
      <w:r>
        <w:rPr>
          <w:noProof/>
        </w:rPr>
        <w:drawing>
          <wp:inline distT="0" distB="0" distL="0" distR="0" wp14:anchorId="4B5BAB5F" wp14:editId="767FEC22">
            <wp:extent cx="5476799" cy="4746560"/>
            <wp:effectExtent l="0" t="0" r="0" b="0"/>
            <wp:docPr id="912531916" name="Picture 912531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799" cy="474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CD8B" w14:textId="50E1DB72" w:rsidR="78CF5ADC" w:rsidRDefault="78CF5ADC" w:rsidP="78CF5ADC"/>
    <w:sectPr w:rsidR="78CF5ADC" w:rsidSect="00DB754B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4CF78" w14:textId="77777777" w:rsidR="00E21DD4" w:rsidRDefault="00E21DD4" w:rsidP="00C6554A">
      <w:pPr>
        <w:spacing w:before="0" w:after="0" w:line="240" w:lineRule="auto"/>
      </w:pPr>
      <w:r>
        <w:separator/>
      </w:r>
    </w:p>
  </w:endnote>
  <w:endnote w:type="continuationSeparator" w:id="0">
    <w:p w14:paraId="36D95AE8" w14:textId="77777777" w:rsidR="00E21DD4" w:rsidRDefault="00E21DD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egreya Sans SC Thin">
    <w:altName w:val="Calibri"/>
    <w:charset w:val="00"/>
    <w:family w:val="auto"/>
    <w:pitch w:val="variable"/>
    <w:sig w:usb0="20000007" w:usb1="00000000" w:usb2="00000000" w:usb3="00000000" w:csb0="0000019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04349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CDE2F7" w14:textId="77777777" w:rsidR="001526D4" w:rsidRDefault="001526D4">
        <w:pPr>
          <w:pStyle w:val="Footer"/>
        </w:pPr>
      </w:p>
      <w:p w14:paraId="255FE215" w14:textId="64F7C859" w:rsidR="001526D4" w:rsidRDefault="001526D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52757E" w14:textId="2A554C61" w:rsidR="007766DF" w:rsidRDefault="007766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AA125" w14:textId="77777777" w:rsidR="00E21DD4" w:rsidRDefault="00E21DD4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7F92F0C" w14:textId="77777777" w:rsidR="00E21DD4" w:rsidRDefault="00E21DD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C704431"/>
    <w:multiLevelType w:val="hybridMultilevel"/>
    <w:tmpl w:val="6AB880D0"/>
    <w:lvl w:ilvl="0" w:tplc="6386883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C0E77"/>
    <w:multiLevelType w:val="hybridMultilevel"/>
    <w:tmpl w:val="3C94883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D07611"/>
    <w:multiLevelType w:val="hybridMultilevel"/>
    <w:tmpl w:val="9DDEB5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00101"/>
    <w:multiLevelType w:val="hybridMultilevel"/>
    <w:tmpl w:val="54B06B2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EC446B"/>
    <w:multiLevelType w:val="hybridMultilevel"/>
    <w:tmpl w:val="EDF2DE5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344A38"/>
    <w:multiLevelType w:val="hybridMultilevel"/>
    <w:tmpl w:val="2FAA1478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3040651">
    <w:abstractNumId w:val="9"/>
  </w:num>
  <w:num w:numId="2" w16cid:durableId="641271821">
    <w:abstractNumId w:val="8"/>
  </w:num>
  <w:num w:numId="3" w16cid:durableId="2017343471">
    <w:abstractNumId w:val="8"/>
  </w:num>
  <w:num w:numId="4" w16cid:durableId="1717005317">
    <w:abstractNumId w:val="9"/>
  </w:num>
  <w:num w:numId="5" w16cid:durableId="2014405790">
    <w:abstractNumId w:val="15"/>
  </w:num>
  <w:num w:numId="6" w16cid:durableId="365719097">
    <w:abstractNumId w:val="10"/>
  </w:num>
  <w:num w:numId="7" w16cid:durableId="68160112">
    <w:abstractNumId w:val="11"/>
  </w:num>
  <w:num w:numId="8" w16cid:durableId="927813710">
    <w:abstractNumId w:val="7"/>
  </w:num>
  <w:num w:numId="9" w16cid:durableId="674383247">
    <w:abstractNumId w:val="6"/>
  </w:num>
  <w:num w:numId="10" w16cid:durableId="2037273128">
    <w:abstractNumId w:val="5"/>
  </w:num>
  <w:num w:numId="11" w16cid:durableId="1388380462">
    <w:abstractNumId w:val="4"/>
  </w:num>
  <w:num w:numId="12" w16cid:durableId="674577828">
    <w:abstractNumId w:val="3"/>
  </w:num>
  <w:num w:numId="13" w16cid:durableId="1535999393">
    <w:abstractNumId w:val="2"/>
  </w:num>
  <w:num w:numId="14" w16cid:durableId="421141861">
    <w:abstractNumId w:val="1"/>
  </w:num>
  <w:num w:numId="15" w16cid:durableId="776364939">
    <w:abstractNumId w:val="0"/>
  </w:num>
  <w:num w:numId="16" w16cid:durableId="582568083">
    <w:abstractNumId w:val="18"/>
  </w:num>
  <w:num w:numId="17" w16cid:durableId="1093822293">
    <w:abstractNumId w:val="16"/>
  </w:num>
  <w:num w:numId="18" w16cid:durableId="816144264">
    <w:abstractNumId w:val="13"/>
  </w:num>
  <w:num w:numId="19" w16cid:durableId="461189064">
    <w:abstractNumId w:val="14"/>
  </w:num>
  <w:num w:numId="20" w16cid:durableId="107236596">
    <w:abstractNumId w:val="17"/>
  </w:num>
  <w:num w:numId="21" w16cid:durableId="17584769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30"/>
    <w:rsid w:val="00000AEA"/>
    <w:rsid w:val="00042803"/>
    <w:rsid w:val="0006743B"/>
    <w:rsid w:val="000C4F23"/>
    <w:rsid w:val="000D1620"/>
    <w:rsid w:val="000F1034"/>
    <w:rsid w:val="00110D1A"/>
    <w:rsid w:val="00133571"/>
    <w:rsid w:val="00134A60"/>
    <w:rsid w:val="0015205A"/>
    <w:rsid w:val="001526D4"/>
    <w:rsid w:val="00154920"/>
    <w:rsid w:val="001578AF"/>
    <w:rsid w:val="001673AB"/>
    <w:rsid w:val="00172545"/>
    <w:rsid w:val="00193169"/>
    <w:rsid w:val="001F47CB"/>
    <w:rsid w:val="0020276E"/>
    <w:rsid w:val="002104BB"/>
    <w:rsid w:val="00217E6E"/>
    <w:rsid w:val="002554CD"/>
    <w:rsid w:val="00293B83"/>
    <w:rsid w:val="002B4294"/>
    <w:rsid w:val="002B72A4"/>
    <w:rsid w:val="002F3EBF"/>
    <w:rsid w:val="00333D0D"/>
    <w:rsid w:val="00367BFB"/>
    <w:rsid w:val="003836B3"/>
    <w:rsid w:val="004579F5"/>
    <w:rsid w:val="0048657C"/>
    <w:rsid w:val="004A62B0"/>
    <w:rsid w:val="004C049F"/>
    <w:rsid w:val="004F1572"/>
    <w:rsid w:val="005000E2"/>
    <w:rsid w:val="00534FB0"/>
    <w:rsid w:val="00541B4C"/>
    <w:rsid w:val="00543763"/>
    <w:rsid w:val="0055242A"/>
    <w:rsid w:val="005809FE"/>
    <w:rsid w:val="00584259"/>
    <w:rsid w:val="005842B9"/>
    <w:rsid w:val="005B01AF"/>
    <w:rsid w:val="005B5A6E"/>
    <w:rsid w:val="005F438F"/>
    <w:rsid w:val="0065279C"/>
    <w:rsid w:val="00664358"/>
    <w:rsid w:val="006647E3"/>
    <w:rsid w:val="006A3CE7"/>
    <w:rsid w:val="006C05D1"/>
    <w:rsid w:val="006C09A7"/>
    <w:rsid w:val="00705C25"/>
    <w:rsid w:val="00720FE0"/>
    <w:rsid w:val="00732E99"/>
    <w:rsid w:val="00755240"/>
    <w:rsid w:val="00763C13"/>
    <w:rsid w:val="00770B0F"/>
    <w:rsid w:val="007766DF"/>
    <w:rsid w:val="00777A09"/>
    <w:rsid w:val="00782395"/>
    <w:rsid w:val="007A59B0"/>
    <w:rsid w:val="008828AF"/>
    <w:rsid w:val="008974FE"/>
    <w:rsid w:val="008C0C26"/>
    <w:rsid w:val="008C6DCB"/>
    <w:rsid w:val="00920F1C"/>
    <w:rsid w:val="00986EF4"/>
    <w:rsid w:val="0099323E"/>
    <w:rsid w:val="00A34293"/>
    <w:rsid w:val="00AE21CF"/>
    <w:rsid w:val="00AE5DFF"/>
    <w:rsid w:val="00B37B91"/>
    <w:rsid w:val="00B853C2"/>
    <w:rsid w:val="00B961AC"/>
    <w:rsid w:val="00BC2111"/>
    <w:rsid w:val="00BF23F0"/>
    <w:rsid w:val="00C6554A"/>
    <w:rsid w:val="00CF1202"/>
    <w:rsid w:val="00D1464B"/>
    <w:rsid w:val="00D30C50"/>
    <w:rsid w:val="00DA12FC"/>
    <w:rsid w:val="00DB754B"/>
    <w:rsid w:val="00E107ED"/>
    <w:rsid w:val="00E21DD4"/>
    <w:rsid w:val="00E323D4"/>
    <w:rsid w:val="00E67A88"/>
    <w:rsid w:val="00EB7DBC"/>
    <w:rsid w:val="00ED7C44"/>
    <w:rsid w:val="00F37430"/>
    <w:rsid w:val="01B739C0"/>
    <w:rsid w:val="04163135"/>
    <w:rsid w:val="0554DAE0"/>
    <w:rsid w:val="05D3B218"/>
    <w:rsid w:val="0BF164B7"/>
    <w:rsid w:val="0EA041C7"/>
    <w:rsid w:val="0EBAC666"/>
    <w:rsid w:val="0F09D7A8"/>
    <w:rsid w:val="1034144D"/>
    <w:rsid w:val="10D7F440"/>
    <w:rsid w:val="122394C8"/>
    <w:rsid w:val="124A4D4C"/>
    <w:rsid w:val="1369053F"/>
    <w:rsid w:val="136B1AB0"/>
    <w:rsid w:val="13CB96E1"/>
    <w:rsid w:val="13F6BB6B"/>
    <w:rsid w:val="149F410B"/>
    <w:rsid w:val="14C367A4"/>
    <w:rsid w:val="15B197E8"/>
    <w:rsid w:val="163B116C"/>
    <w:rsid w:val="16A2BB72"/>
    <w:rsid w:val="16B589A0"/>
    <w:rsid w:val="16F06935"/>
    <w:rsid w:val="17D6E1CD"/>
    <w:rsid w:val="1952047C"/>
    <w:rsid w:val="1B17BAF4"/>
    <w:rsid w:val="1C3301AA"/>
    <w:rsid w:val="1DB068BB"/>
    <w:rsid w:val="1F289E1A"/>
    <w:rsid w:val="20C431AF"/>
    <w:rsid w:val="22331BDC"/>
    <w:rsid w:val="23CEEC3D"/>
    <w:rsid w:val="245C736F"/>
    <w:rsid w:val="2498E374"/>
    <w:rsid w:val="269FB9C6"/>
    <w:rsid w:val="27DE650E"/>
    <w:rsid w:val="29F86D84"/>
    <w:rsid w:val="2A63FC2E"/>
    <w:rsid w:val="2E835AE8"/>
    <w:rsid w:val="2EB2B64A"/>
    <w:rsid w:val="2FC5900E"/>
    <w:rsid w:val="31186AB9"/>
    <w:rsid w:val="33D3D530"/>
    <w:rsid w:val="342137D4"/>
    <w:rsid w:val="34BD741F"/>
    <w:rsid w:val="3534C5FC"/>
    <w:rsid w:val="37DF8AEB"/>
    <w:rsid w:val="39931BC0"/>
    <w:rsid w:val="39A4BAC1"/>
    <w:rsid w:val="3A5D12F7"/>
    <w:rsid w:val="3B6C2709"/>
    <w:rsid w:val="3C25A44F"/>
    <w:rsid w:val="3C7B41B6"/>
    <w:rsid w:val="3E668CE3"/>
    <w:rsid w:val="3E8148D7"/>
    <w:rsid w:val="408FE476"/>
    <w:rsid w:val="40A89EE6"/>
    <w:rsid w:val="42F308E8"/>
    <w:rsid w:val="44DDCAA5"/>
    <w:rsid w:val="4595858D"/>
    <w:rsid w:val="46798C4E"/>
    <w:rsid w:val="47135DDA"/>
    <w:rsid w:val="47482675"/>
    <w:rsid w:val="4785C612"/>
    <w:rsid w:val="49B12D10"/>
    <w:rsid w:val="49B13BC8"/>
    <w:rsid w:val="4A692C8A"/>
    <w:rsid w:val="4AE62751"/>
    <w:rsid w:val="4B4CFD71"/>
    <w:rsid w:val="4E4FEE23"/>
    <w:rsid w:val="4E81ABC2"/>
    <w:rsid w:val="515568D5"/>
    <w:rsid w:val="525E8F12"/>
    <w:rsid w:val="52898F30"/>
    <w:rsid w:val="54F3DFB7"/>
    <w:rsid w:val="56ED4189"/>
    <w:rsid w:val="57E4572E"/>
    <w:rsid w:val="58755A40"/>
    <w:rsid w:val="58CD3F8B"/>
    <w:rsid w:val="58E54C4C"/>
    <w:rsid w:val="597A6C65"/>
    <w:rsid w:val="5988B5AE"/>
    <w:rsid w:val="5A99FDEA"/>
    <w:rsid w:val="5B163CC6"/>
    <w:rsid w:val="5BB95A77"/>
    <w:rsid w:val="5BC94CBE"/>
    <w:rsid w:val="5C35CE4B"/>
    <w:rsid w:val="5CADED1C"/>
    <w:rsid w:val="5D1CB5C6"/>
    <w:rsid w:val="5D869052"/>
    <w:rsid w:val="5ECFC8A6"/>
    <w:rsid w:val="5F0F20D2"/>
    <w:rsid w:val="5F756B4B"/>
    <w:rsid w:val="5F7F7101"/>
    <w:rsid w:val="6187AA70"/>
    <w:rsid w:val="635D0701"/>
    <w:rsid w:val="644273C7"/>
    <w:rsid w:val="65161DF1"/>
    <w:rsid w:val="668D706C"/>
    <w:rsid w:val="66A8937D"/>
    <w:rsid w:val="6767461B"/>
    <w:rsid w:val="6834CB8C"/>
    <w:rsid w:val="6CCF5C86"/>
    <w:rsid w:val="710E2861"/>
    <w:rsid w:val="71127FDD"/>
    <w:rsid w:val="7130095B"/>
    <w:rsid w:val="71E40574"/>
    <w:rsid w:val="723C8123"/>
    <w:rsid w:val="7364E031"/>
    <w:rsid w:val="750FC05A"/>
    <w:rsid w:val="769C80F3"/>
    <w:rsid w:val="7737A9A8"/>
    <w:rsid w:val="778A0A00"/>
    <w:rsid w:val="78CF5ADC"/>
    <w:rsid w:val="78D41468"/>
    <w:rsid w:val="793A5EE1"/>
    <w:rsid w:val="79980C9F"/>
    <w:rsid w:val="79F8C34D"/>
    <w:rsid w:val="7AD32E19"/>
    <w:rsid w:val="7AD62F42"/>
    <w:rsid w:val="7DB3C54D"/>
    <w:rsid w:val="7E83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08B32"/>
  <w15:chartTrackingRefBased/>
  <w15:docId w15:val="{569595C0-1E95-47AD-8022-4227CD98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4FE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365F91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365F91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365F91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65F91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365F91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365F9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1F497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365F91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255692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1578AF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578AF"/>
    <w:pPr>
      <w:spacing w:after="100"/>
      <w:ind w:left="220"/>
    </w:pPr>
  </w:style>
  <w:style w:type="paragraph" w:styleId="ListParagraph">
    <w:name w:val="List Paragraph"/>
    <w:basedOn w:val="Normal"/>
    <w:uiPriority w:val="34"/>
    <w:unhideWhenUsed/>
    <w:qFormat/>
    <w:rsid w:val="001578A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B754B"/>
    <w:pPr>
      <w:spacing w:after="100"/>
    </w:pPr>
  </w:style>
  <w:style w:type="table" w:customStyle="1" w:styleId="NoBorders">
    <w:name w:val="No Borders"/>
    <w:basedOn w:val="TableNormal"/>
    <w:uiPriority w:val="99"/>
    <w:rsid w:val="00720FE0"/>
    <w:pPr>
      <w:spacing w:after="0" w:line="240" w:lineRule="auto"/>
    </w:pPr>
    <w:rPr>
      <w:rFonts w:eastAsiaTheme="minorEastAsia"/>
      <w:color w:val="auto"/>
      <w:kern w:val="22"/>
      <w:lang w:val="bg-BG" w:eastAsia="ja-JP"/>
      <w14:ligatures w14:val="standard"/>
    </w:rPr>
    <w:tblPr>
      <w:tblBorders>
        <w:bottom w:val="single" w:sz="4" w:space="0" w:color="6A709C"/>
        <w:insideH w:val="single" w:sz="4" w:space="0" w:color="6A709C"/>
        <w:insideV w:val="single" w:sz="4" w:space="0" w:color="6A709C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BAD1ED" w:themeColor="accent2" w:themeTint="66"/>
          <w:right w:val="nil"/>
          <w:insideH w:val="nil"/>
          <w:insideV w:val="single" w:sz="4" w:space="0" w:color="BAD1ED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table" w:customStyle="1" w:styleId="1">
    <w:name w:val="Без граници1"/>
    <w:basedOn w:val="TableNormal"/>
    <w:uiPriority w:val="99"/>
    <w:rsid w:val="00720FE0"/>
    <w:pPr>
      <w:spacing w:after="0" w:line="240" w:lineRule="auto"/>
    </w:pPr>
    <w:rPr>
      <w:rFonts w:eastAsiaTheme="minorEastAsia"/>
      <w:color w:val="auto"/>
      <w:kern w:val="22"/>
      <w:lang w:val="bg-BG" w:eastAsia="ja-JP"/>
      <w14:ligatures w14:val="standard"/>
    </w:rPr>
    <w:tblPr>
      <w:tblBorders>
        <w:bottom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BAD1ED" w:themeColor="accent2" w:themeTint="66"/>
          <w:right w:val="nil"/>
          <w:insideH w:val="nil"/>
          <w:insideV w:val="single" w:sz="4" w:space="0" w:color="BAD1ED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842B9"/>
    <w:rPr>
      <w:color w:val="605E5C"/>
      <w:shd w:val="clear" w:color="auto" w:fill="E1DFDD"/>
    </w:rPr>
  </w:style>
  <w:style w:type="table" w:styleId="ListTable1Light-Accent4">
    <w:name w:val="List Table 1 Light Accent 4"/>
    <w:basedOn w:val="TableNormal"/>
    <w:uiPriority w:val="46"/>
    <w:rsid w:val="00763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Grid">
    <w:name w:val="Table Grid"/>
    <w:basedOn w:val="TableNormal"/>
    <w:uiPriority w:val="39"/>
    <w:rsid w:val="00763C1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08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0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56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3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79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5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2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41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0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394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codingburgas/2122-the-games-adventures-final-project-2022-empir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Local\Microsoft\Office\16.0\DTS\en-US%7bC92371A7-834F-4D4B-87EF-24D92341CEC1%7d\%7b59A2A765-8629-4799-B2C7-95FA0933EFBF%7dtf02835058_win32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548DD4"/>
      </a:accent2>
      <a:accent3>
        <a:srgbClr val="8DB3E2"/>
      </a:accent3>
      <a:accent4>
        <a:srgbClr val="8064A2"/>
      </a:accent4>
      <a:accent5>
        <a:srgbClr val="4BACC6"/>
      </a:accent5>
      <a:accent6>
        <a:srgbClr val="17365D"/>
      </a:accent6>
      <a:hlink>
        <a:srgbClr val="0000FF"/>
      </a:hlink>
      <a:folHlink>
        <a:srgbClr val="0F243E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40465-50F1-4DA6-A44F-E1F33C5CA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{59A2A765-8629-4799-B2C7-95FA0933EFBF}tf02835058_win32</Template>
  <TotalTime>3</TotalTime>
  <Pages>6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Тодор Атанасов</dc:creator>
  <cp:keywords/>
  <dc:description/>
  <cp:lastModifiedBy>Тодор Йорданов Атанасов</cp:lastModifiedBy>
  <cp:revision>4</cp:revision>
  <dcterms:created xsi:type="dcterms:W3CDTF">2023-11-12T10:32:00Z</dcterms:created>
  <dcterms:modified xsi:type="dcterms:W3CDTF">2023-11-12T11:30:00Z</dcterms:modified>
</cp:coreProperties>
</file>