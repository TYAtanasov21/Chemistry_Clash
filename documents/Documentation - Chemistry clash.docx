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5205A" w:rsidP="00BF23F0" w:rsidRDefault="0015205A" w14:paraId="45D1C5FB" w14:textId="77777777">
      <w:pPr>
        <w:pStyle w:val="Title"/>
        <w:jc w:val="left"/>
      </w:pPr>
    </w:p>
    <w:p w:rsidR="0015205A" w:rsidP="00C6554A" w:rsidRDefault="00BF23F0" w14:paraId="24A4C631" w14:textId="55B9244A">
      <w:pPr>
        <w:pStyle w:val="Title"/>
      </w:pPr>
      <w:r>
        <w:rPr>
          <w:noProof/>
        </w:rPr>
        <w:drawing>
          <wp:inline distT="0" distB="0" distL="0" distR="0" wp14:anchorId="3AB21A60" wp14:editId="6ED65084">
            <wp:extent cx="3956685" cy="3956685"/>
            <wp:effectExtent l="0" t="0" r="0" b="0"/>
            <wp:docPr id="1911499703" name="Picture 3" descr="A logo of a musical ba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99703" name="Picture 3" descr="A logo of a musical ba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090" cy="39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5A" w:rsidP="00BF23F0" w:rsidRDefault="0015205A" w14:paraId="1EAF7F65" w14:textId="4DB706F4">
      <w:pPr>
        <w:pStyle w:val="Title"/>
        <w:jc w:val="left"/>
      </w:pPr>
    </w:p>
    <w:p w:rsidR="00BF23F0" w:rsidP="00BF23F0" w:rsidRDefault="00BF23F0" w14:paraId="032FD345" w14:textId="77777777">
      <w:pPr>
        <w:pStyle w:val="Title"/>
        <w:jc w:val="left"/>
      </w:pPr>
    </w:p>
    <w:p w:rsidR="00BF23F0" w:rsidP="00BF23F0" w:rsidRDefault="00BF23F0" w14:paraId="4392E1C2" w14:textId="77777777">
      <w:pPr>
        <w:pStyle w:val="Title"/>
        <w:jc w:val="left"/>
      </w:pPr>
    </w:p>
    <w:p w:rsidRPr="00BF23F0" w:rsidR="00C6554A" w:rsidP="00BF23F0" w:rsidRDefault="00BF23F0" w14:paraId="37A5FDE3" w14:textId="1F8531F7">
      <w:pPr>
        <w:pStyle w:val="Title"/>
        <w:rPr>
          <w:rFonts w:ascii="Alegreya Sans SC Thin" w:hAnsi="Alegreya Sans SC Thin"/>
          <w:color w:val="3F4E4F"/>
        </w:rPr>
      </w:pPr>
      <w:r>
        <w:rPr>
          <w:rFonts w:ascii="Alegreya Sans SC Thin" w:hAnsi="Alegreya Sans SC Thin"/>
          <w:color w:val="3F4E4F"/>
        </w:rPr>
        <w:t>Chemistry Clash</w:t>
      </w:r>
    </w:p>
    <w:p w:rsidRPr="0015205A" w:rsidR="001578AF" w:rsidP="00DB754B" w:rsidRDefault="00BF23F0" w14:paraId="1AC61B43" w14:textId="40E2B837">
      <w:pPr>
        <w:pStyle w:val="ContactInfo"/>
        <w:rPr>
          <w:rFonts w:ascii="Alegreya Sans SC Thin" w:hAnsi="Alegreya Sans SC Thin"/>
        </w:rPr>
      </w:pPr>
      <w:r>
        <w:rPr>
          <w:rFonts w:ascii="Alegreya Sans SC Thin" w:hAnsi="Alegreya Sans SC Thin"/>
        </w:rPr>
        <w:t>Chemistry Clash</w:t>
      </w:r>
      <w:r w:rsidRPr="0015205A" w:rsidR="00C6554A">
        <w:rPr>
          <w:rFonts w:ascii="Alegreya Sans SC Thin" w:hAnsi="Alegreya Sans SC Thin"/>
        </w:rPr>
        <w:t xml:space="preserve"> | </w:t>
      </w:r>
      <w:r>
        <w:rPr>
          <w:rFonts w:ascii="Alegreya Sans SC Thin" w:hAnsi="Alegreya Sans SC Thin"/>
        </w:rPr>
        <w:t>Chemistry &amp; Biology</w:t>
      </w:r>
      <w:r w:rsidRPr="0015205A" w:rsidR="00C6554A">
        <w:rPr>
          <w:rFonts w:ascii="Alegreya Sans SC Thin" w:hAnsi="Alegreya Sans SC Thin"/>
        </w:rPr>
        <w:t xml:space="preserve"> | </w:t>
      </w:r>
      <w:r w:rsidRPr="0015205A" w:rsidR="001578AF">
        <w:rPr>
          <w:rFonts w:ascii="Alegreya Sans SC Thin" w:hAnsi="Alegreya Sans SC Thin"/>
        </w:rPr>
        <w:t>202</w:t>
      </w:r>
      <w:r>
        <w:rPr>
          <w:rFonts w:ascii="Alegreya Sans SC Thin" w:hAnsi="Alegreya Sans SC Thin"/>
        </w:rPr>
        <w:t>3</w:t>
      </w:r>
      <w:r w:rsidRPr="0015205A" w:rsidR="00C6554A">
        <w:rPr>
          <w:rFonts w:ascii="Alegreya Sans SC Thin" w:hAnsi="Alegreya Sans SC Thin"/>
        </w:rPr>
        <w:br w:type="page"/>
      </w:r>
    </w:p>
    <w:sdt>
      <w:sdtPr>
        <w:rPr>
          <w:rFonts w:asciiTheme="minorHAnsi" w:hAnsiTheme="minorHAnsi" w:eastAsiaTheme="minorHAnsi" w:cstheme="minorBidi"/>
          <w:color w:val="595959" w:themeColor="text1" w:themeTint="A6"/>
          <w:sz w:val="4"/>
          <w:szCs w:val="4"/>
        </w:rPr>
        <w:id w:val="-87816144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Pr="00BF23F0" w:rsidR="00BF23F0" w:rsidRDefault="00BF23F0" w14:paraId="290671D2" w14:textId="2C6CD282">
          <w:pPr>
            <w:pStyle w:val="TOCHeading"/>
            <w:rPr>
              <w:rFonts w:ascii="Alegreya Sans SC Thin" w:hAnsi="Alegreya Sans SC Thin"/>
              <w:color w:val="3F4E4F"/>
              <w:kern w:val="28"/>
              <w:sz w:val="34"/>
              <w:szCs w:val="4"/>
            </w:rPr>
          </w:pPr>
          <w:r w:rsidRPr="00BF23F0">
            <w:rPr>
              <w:rFonts w:ascii="Alegreya Sans SC Thin" w:hAnsi="Alegreya Sans SC Thin"/>
              <w:color w:val="3F4E4F"/>
              <w:kern w:val="28"/>
              <w:sz w:val="36"/>
              <w:szCs w:val="4"/>
            </w:rPr>
            <w:t>Contents</w:t>
          </w:r>
        </w:p>
        <w:p w:rsidR="005B5A6E" w:rsidRDefault="00BF23F0" w14:paraId="72813330" w14:textId="36FB9DC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0688124">
            <w:r w:rsidRPr="00903580" w:rsidR="005B5A6E">
              <w:rPr>
                <w:rStyle w:val="Hyperlink"/>
                <w:rFonts w:ascii="Alegreya Sans SC Thin" w:hAnsi="Alegreya Sans SC Thin"/>
                <w:noProof/>
              </w:rPr>
              <w:t>1. Mem</w:t>
            </w:r>
            <w:r w:rsidRPr="00903580" w:rsidR="005B5A6E">
              <w:rPr>
                <w:rStyle w:val="Hyperlink"/>
                <w:rFonts w:ascii="Alegreya Sans SC Thin" w:hAnsi="Alegreya Sans SC Thin"/>
                <w:noProof/>
              </w:rPr>
              <w:t>b</w:t>
            </w:r>
            <w:r w:rsidRPr="00903580" w:rsidR="005B5A6E">
              <w:rPr>
                <w:rStyle w:val="Hyperlink"/>
                <w:rFonts w:ascii="Alegreya Sans SC Thin" w:hAnsi="Alegreya Sans SC Thin"/>
                <w:noProof/>
              </w:rPr>
              <w:t>ers</w:t>
            </w:r>
            <w:r w:rsidR="005B5A6E">
              <w:rPr>
                <w:noProof/>
                <w:webHidden/>
              </w:rPr>
              <w:tab/>
            </w:r>
            <w:r w:rsidR="005B5A6E">
              <w:rPr>
                <w:noProof/>
                <w:webHidden/>
              </w:rPr>
              <w:fldChar w:fldCharType="begin"/>
            </w:r>
            <w:r w:rsidR="005B5A6E">
              <w:rPr>
                <w:noProof/>
                <w:webHidden/>
              </w:rPr>
              <w:instrText xml:space="preserve"> PAGEREF _Toc150688124 \h </w:instrText>
            </w:r>
            <w:r w:rsidR="005B5A6E">
              <w:rPr>
                <w:noProof/>
                <w:webHidden/>
              </w:rPr>
            </w:r>
            <w:r w:rsidR="005B5A6E">
              <w:rPr>
                <w:noProof/>
                <w:webHidden/>
              </w:rPr>
              <w:fldChar w:fldCharType="separate"/>
            </w:r>
            <w:r w:rsidR="005B5A6E">
              <w:rPr>
                <w:noProof/>
                <w:webHidden/>
              </w:rPr>
              <w:t>2</w:t>
            </w:r>
            <w:r w:rsidR="005B5A6E">
              <w:rPr>
                <w:noProof/>
                <w:webHidden/>
              </w:rPr>
              <w:fldChar w:fldCharType="end"/>
            </w:r>
          </w:hyperlink>
        </w:p>
        <w:p w:rsidR="005B5A6E" w:rsidRDefault="005B5A6E" w14:paraId="61959BB7" w14:textId="2A8FC67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history="1" w:anchor="_Toc150688125">
            <w:r w:rsidRPr="00903580">
              <w:rPr>
                <w:rStyle w:val="Hyperlink"/>
                <w:rFonts w:ascii="Alegreya Sans SC Thin" w:hAnsi="Alegreya Sans SC Thin"/>
                <w:noProof/>
              </w:rPr>
              <w:t>2. Project</w:t>
            </w:r>
            <w:r w:rsidRPr="00903580">
              <w:rPr>
                <w:rStyle w:val="Hyperlink"/>
                <w:rFonts w:ascii="Alegreya Sans SC Thin" w:hAnsi="Alegreya Sans SC Thin"/>
                <w:noProof/>
              </w:rPr>
              <w:t xml:space="preserve"> </w:t>
            </w:r>
            <w:r w:rsidRPr="00903580">
              <w:rPr>
                <w:rStyle w:val="Hyperlink"/>
                <w:rFonts w:ascii="Alegreya Sans SC Thin" w:hAnsi="Alegreya Sans SC Thin"/>
                <w:noProof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A6E" w:rsidRDefault="005B5A6E" w14:paraId="4383AF3F" w14:textId="2F034AE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history="1" w:anchor="_Toc150688126">
            <w:r w:rsidRPr="00903580">
              <w:rPr>
                <w:rStyle w:val="Hyperlink"/>
                <w:rFonts w:ascii="Alegreya Sans SC Thin" w:hAnsi="Alegreya Sans SC Thin"/>
                <w:noProof/>
              </w:rPr>
              <w:t>3. Steps of 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A6E" w:rsidRDefault="005B5A6E" w14:paraId="2DE6CFB7" w14:textId="6E27BEB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history="1" w:anchor="_Toc150688127">
            <w:r w:rsidRPr="00903580">
              <w:rPr>
                <w:rStyle w:val="Hyperlink"/>
                <w:rFonts w:ascii="Alegreya Sans SC Thin" w:hAnsi="Alegreya Sans SC Thin"/>
                <w:noProof/>
              </w:rPr>
              <w:t>4. 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A6E" w:rsidRDefault="005B5A6E" w14:paraId="0ABB726E" w14:textId="34DBC0F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14:ligatures w14:val="standardContextual"/>
            </w:rPr>
          </w:pPr>
          <w:hyperlink w:history="1" w:anchor="_Toc150688128">
            <w:r w:rsidRPr="00903580">
              <w:rPr>
                <w:rStyle w:val="Hyperlink"/>
                <w:rFonts w:ascii="Alegreya Sans SC Thin" w:hAnsi="Alegreya Sans SC Thin"/>
                <w:noProof/>
              </w:rPr>
              <w:t>5. Project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_Toc150688128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3F0" w:rsidRDefault="00BF23F0" w14:paraId="77494307" w14:textId="54219C5C">
          <w:r>
            <w:rPr>
              <w:b/>
              <w:bCs/>
              <w:noProof/>
            </w:rPr>
            <w:fldChar w:fldCharType="end"/>
          </w:r>
        </w:p>
      </w:sdtContent>
    </w:sdt>
    <w:p w:rsidR="00367BFB" w:rsidRDefault="00367BFB" w14:paraId="0EE8C624" w14:textId="6F3C9E53"/>
    <w:p w:rsidR="00C6554A" w:rsidP="001578AF" w:rsidRDefault="001578AF" w14:paraId="2160F951" w14:textId="3C677010">
      <w:r>
        <w:br w:type="page"/>
      </w:r>
    </w:p>
    <w:p w:rsidRPr="00BF23F0" w:rsidR="001578AF" w:rsidP="00DB754B" w:rsidRDefault="5F7F7101" w14:paraId="5EEE4B69" w14:textId="05F06C7D">
      <w:pPr>
        <w:pStyle w:val="Heading1"/>
        <w:rPr>
          <w:rFonts w:ascii="Alegreya Sans SC Thin" w:hAnsi="Alegreya Sans SC Thin"/>
          <w:color w:val="3F4E4F"/>
        </w:rPr>
      </w:pPr>
      <w:bookmarkStart w:name="_Toc150688124" w:id="0"/>
      <w:r w:rsidRPr="58CD3F8B">
        <w:rPr>
          <w:rFonts w:ascii="Alegreya Sans SC Thin" w:hAnsi="Alegreya Sans SC Thin"/>
          <w:color w:val="3F4E4F"/>
        </w:rPr>
        <w:lastRenderedPageBreak/>
        <w:t>1.</w:t>
      </w:r>
      <w:r w:rsidRPr="58CD3F8B" w:rsidR="3A5D12F7">
        <w:rPr>
          <w:rFonts w:ascii="Alegreya Sans SC Thin" w:hAnsi="Alegreya Sans SC Thin"/>
          <w:color w:val="3F4E4F"/>
        </w:rPr>
        <w:t xml:space="preserve"> </w:t>
      </w:r>
      <w:r w:rsidRPr="58CD3F8B" w:rsidR="3C25A44F">
        <w:rPr>
          <w:rFonts w:ascii="Alegreya Sans SC Thin" w:hAnsi="Alegreya Sans SC Thin"/>
          <w:color w:val="3F4E4F"/>
        </w:rPr>
        <w:t>M</w:t>
      </w:r>
      <w:r w:rsidRPr="58CD3F8B">
        <w:rPr>
          <w:rFonts w:ascii="Alegreya Sans SC Thin" w:hAnsi="Alegreya Sans SC Thin"/>
          <w:color w:val="3F4E4F"/>
        </w:rPr>
        <w:t>embers</w:t>
      </w:r>
      <w:bookmarkEnd w:id="0"/>
    </w:p>
    <w:p w:rsidR="58CD3F8B" w:rsidP="58CD3F8B" w:rsidRDefault="58CD3F8B" w14:paraId="480E96E3" w14:textId="2CE4C79E"/>
    <w:tbl>
      <w:tblPr>
        <w:tblStyle w:val="ListTable6Colorful"/>
        <w:tblpPr w:leftFromText="141" w:rightFromText="141" w:vertAnchor="text" w:horzAnchor="margin" w:tblpY="32"/>
        <w:tblW w:w="7596" w:type="dxa"/>
        <w:tblLayout w:type="fixed"/>
        <w:tblLook w:val="04A0" w:firstRow="1" w:lastRow="0" w:firstColumn="1" w:lastColumn="0" w:noHBand="0" w:noVBand="1"/>
      </w:tblPr>
      <w:tblGrid>
        <w:gridCol w:w="2061"/>
        <w:gridCol w:w="5535"/>
      </w:tblGrid>
      <w:tr w:rsidRPr="000564CB" w:rsidR="00D30C50" w:rsidTr="58CD3F8B" w14:paraId="21D386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</w:tcPr>
          <w:p w:rsidRPr="000564CB" w:rsidR="00D30C50" w:rsidP="58CD3F8B" w:rsidRDefault="39A4BAC1" w14:paraId="249CF1AD" w14:textId="77777777">
            <w:pPr>
              <w:jc w:val="center"/>
              <w:rPr>
                <w:rFonts w:ascii="Candara" w:hAnsi="Candara"/>
                <w:color w:val="3F4E4F"/>
              </w:rPr>
            </w:pPr>
            <w:r w:rsidRPr="58CD3F8B">
              <w:rPr>
                <w:rFonts w:ascii="Candara" w:hAnsi="Candara"/>
                <w:color w:val="3F4E4F"/>
              </w:rPr>
              <w:t>Name</w:t>
            </w:r>
          </w:p>
        </w:tc>
        <w:tc>
          <w:tcPr>
            <w:tcW w:w="5535" w:type="dxa"/>
            <w:shd w:val="clear" w:color="auto" w:fill="FFFFFF" w:themeFill="background1"/>
          </w:tcPr>
          <w:p w:rsidRPr="000564CB" w:rsidR="00D30C50" w:rsidP="58CD3F8B" w:rsidRDefault="39A4BAC1" w14:paraId="33F03950" w14:textId="782785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</w:rPr>
            </w:pPr>
            <w:r w:rsidRPr="58CD3F8B">
              <w:rPr>
                <w:rFonts w:ascii="Candara" w:hAnsi="Candara"/>
                <w:color w:val="3F4E4F"/>
              </w:rPr>
              <w:t>Role</w:t>
            </w:r>
          </w:p>
        </w:tc>
      </w:tr>
      <w:tr w:rsidRPr="000564CB" w:rsidR="00720FE0" w:rsidTr="58CD3F8B" w14:paraId="68FECB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</w:tcPr>
          <w:p w:rsidRPr="00BF23F0" w:rsidR="00D30C50" w:rsidP="58CD3F8B" w:rsidRDefault="5BC94CBE" w14:paraId="4742CD26" w14:textId="01F6D84A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 w:val="0"/>
                <w:bCs w:val="0"/>
                <w:color w:val="3F4E4F"/>
              </w:rPr>
            </w:pPr>
            <w:r w:rsidRPr="58CD3F8B">
              <w:rPr>
                <w:rFonts w:ascii="Candara" w:hAnsi="Candara"/>
                <w:b w:val="0"/>
                <w:bCs w:val="0"/>
                <w:color w:val="3F4E4F"/>
              </w:rPr>
              <w:t>Todor Atanasov</w:t>
            </w:r>
          </w:p>
        </w:tc>
        <w:tc>
          <w:tcPr>
            <w:tcW w:w="5535" w:type="dxa"/>
            <w:shd w:val="clear" w:color="auto" w:fill="FFFFFF" w:themeFill="background1"/>
          </w:tcPr>
          <w:p w:rsidRPr="00BF23F0" w:rsidR="00D30C50" w:rsidP="58CD3F8B" w:rsidRDefault="39A4BAC1" w14:paraId="68C50286" w14:textId="77777777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3F4E4F"/>
              </w:rPr>
            </w:pPr>
            <w:r w:rsidRPr="58CD3F8B">
              <w:rPr>
                <w:rFonts w:ascii="Candara" w:hAnsi="Candara"/>
                <w:color w:val="3F4E4F"/>
              </w:rPr>
              <w:t>Scrum Trainer</w:t>
            </w:r>
          </w:p>
        </w:tc>
      </w:tr>
      <w:tr w:rsidRPr="000564CB" w:rsidR="00D30C50" w:rsidTr="58CD3F8B" w14:paraId="7455B4C5" w14:textId="7777777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</w:tcPr>
          <w:p w:rsidRPr="00BF23F0" w:rsidR="00D30C50" w:rsidP="58CD3F8B" w:rsidRDefault="5BC94CBE" w14:paraId="1CAFC17F" w14:textId="4C64A14A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 w:val="0"/>
                <w:bCs w:val="0"/>
                <w:color w:val="3F4E4F"/>
              </w:rPr>
            </w:pPr>
            <w:r w:rsidRPr="58CD3F8B">
              <w:rPr>
                <w:rFonts w:ascii="Candara" w:hAnsi="Candara"/>
                <w:b w:val="0"/>
                <w:bCs w:val="0"/>
                <w:color w:val="3F4E4F"/>
              </w:rPr>
              <w:t>Alex Kazakov</w:t>
            </w:r>
          </w:p>
        </w:tc>
        <w:tc>
          <w:tcPr>
            <w:tcW w:w="5535" w:type="dxa"/>
            <w:shd w:val="clear" w:color="auto" w:fill="FFFFFF" w:themeFill="background1"/>
          </w:tcPr>
          <w:p w:rsidRPr="00BF23F0" w:rsidR="00D30C50" w:rsidP="58CD3F8B" w:rsidRDefault="39A4BAC1" w14:paraId="1D9EE8CD" w14:textId="77777777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</w:rPr>
            </w:pPr>
            <w:r w:rsidRPr="58CD3F8B">
              <w:rPr>
                <w:rFonts w:ascii="Candara" w:hAnsi="Candara"/>
                <w:color w:val="3F4E4F"/>
              </w:rPr>
              <w:t>Back-end Developer</w:t>
            </w:r>
          </w:p>
        </w:tc>
      </w:tr>
      <w:tr w:rsidRPr="000564CB" w:rsidR="00D30C50" w:rsidTr="58CD3F8B" w14:paraId="6A02E9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</w:tcPr>
          <w:p w:rsidRPr="00BF23F0" w:rsidR="00D30C50" w:rsidP="58CD3F8B" w:rsidRDefault="5BC94CBE" w14:paraId="1704E188" w14:textId="4BBDCDC9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 w:val="0"/>
                <w:bCs w:val="0"/>
                <w:color w:val="3F4E4F"/>
              </w:rPr>
            </w:pPr>
            <w:r w:rsidRPr="58CD3F8B">
              <w:rPr>
                <w:rFonts w:ascii="Candara" w:hAnsi="Candara"/>
                <w:b w:val="0"/>
                <w:bCs w:val="0"/>
                <w:color w:val="3F4E4F"/>
              </w:rPr>
              <w:t>Ivan Dochev</w:t>
            </w:r>
          </w:p>
        </w:tc>
        <w:tc>
          <w:tcPr>
            <w:tcW w:w="5535" w:type="dxa"/>
            <w:shd w:val="clear" w:color="auto" w:fill="FFFFFF" w:themeFill="background1"/>
          </w:tcPr>
          <w:p w:rsidRPr="00BF23F0" w:rsidR="00D30C50" w:rsidP="58CD3F8B" w:rsidRDefault="5BC94CBE" w14:paraId="314CCA8A" w14:textId="07205812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color w:val="3F4E4F"/>
              </w:rPr>
            </w:pPr>
            <w:r w:rsidRPr="58CD3F8B">
              <w:rPr>
                <w:rFonts w:ascii="Candara" w:hAnsi="Candara"/>
                <w:color w:val="3F4E4F"/>
              </w:rPr>
              <w:t>Back-end Developer</w:t>
            </w:r>
          </w:p>
        </w:tc>
      </w:tr>
      <w:tr w:rsidRPr="000564CB" w:rsidR="00D30C50" w:rsidTr="58CD3F8B" w14:paraId="0101F07C" w14:textId="7777777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shd w:val="clear" w:color="auto" w:fill="FFFFFF" w:themeFill="background1"/>
          </w:tcPr>
          <w:p w:rsidRPr="00BF23F0" w:rsidR="00D30C50" w:rsidP="58CD3F8B" w:rsidRDefault="5BC94CBE" w14:paraId="3E129E67" w14:textId="5DE70751">
            <w:pPr>
              <w:pStyle w:val="ListNumber"/>
              <w:numPr>
                <w:ilvl w:val="0"/>
                <w:numId w:val="0"/>
              </w:numPr>
              <w:jc w:val="center"/>
              <w:rPr>
                <w:rFonts w:ascii="Candara" w:hAnsi="Candara"/>
                <w:b w:val="0"/>
                <w:bCs w:val="0"/>
                <w:color w:val="3F4E4F"/>
              </w:rPr>
            </w:pPr>
            <w:r w:rsidRPr="58CD3F8B">
              <w:rPr>
                <w:rFonts w:ascii="Candara" w:hAnsi="Candara"/>
                <w:b w:val="0"/>
                <w:bCs w:val="0"/>
                <w:color w:val="3F4E4F"/>
              </w:rPr>
              <w:t xml:space="preserve">Martin </w:t>
            </w:r>
            <w:proofErr w:type="spellStart"/>
            <w:r w:rsidRPr="58CD3F8B">
              <w:rPr>
                <w:rFonts w:ascii="Candara" w:hAnsi="Candara"/>
                <w:b w:val="0"/>
                <w:bCs w:val="0"/>
                <w:color w:val="3F4E4F"/>
              </w:rPr>
              <w:t>Nenkov</w:t>
            </w:r>
            <w:proofErr w:type="spellEnd"/>
          </w:p>
        </w:tc>
        <w:tc>
          <w:tcPr>
            <w:tcW w:w="5535" w:type="dxa"/>
            <w:shd w:val="clear" w:color="auto" w:fill="FFFFFF" w:themeFill="background1"/>
          </w:tcPr>
          <w:p w:rsidRPr="00BF23F0" w:rsidR="00D30C50" w:rsidP="58CD3F8B" w:rsidRDefault="5BC94CBE" w14:paraId="6B53982D" w14:textId="600F5173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</w:rPr>
            </w:pPr>
            <w:r w:rsidRPr="58CD3F8B">
              <w:rPr>
                <w:rFonts w:ascii="Candara" w:hAnsi="Candara"/>
                <w:color w:val="3F4E4F"/>
              </w:rPr>
              <w:t>Designer</w:t>
            </w:r>
          </w:p>
        </w:tc>
      </w:tr>
    </w:tbl>
    <w:p w:rsidRPr="00514122" w:rsidR="002F3EBF" w:rsidP="000C4F23" w:rsidRDefault="002F3EBF" w14:paraId="669FF11F" w14:textId="77777777">
      <w:pPr>
        <w:pStyle w:val="ListBullet"/>
        <w:numPr>
          <w:ilvl w:val="0"/>
          <w:numId w:val="0"/>
        </w:numPr>
      </w:pPr>
    </w:p>
    <w:p w:rsidR="005B5A6E" w:rsidP="001578AF" w:rsidRDefault="005B5A6E" w14:paraId="3F2AA5D5" w14:textId="77777777">
      <w:pPr>
        <w:pStyle w:val="Heading1"/>
        <w:rPr>
          <w:rFonts w:ascii="Alegreya Sans SC Thin" w:hAnsi="Alegreya Sans SC Thin"/>
          <w:color w:val="3F4E4F"/>
        </w:rPr>
      </w:pPr>
    </w:p>
    <w:p w:rsidR="005B5A6E" w:rsidP="001578AF" w:rsidRDefault="005B5A6E" w14:paraId="4C03751F" w14:textId="77777777">
      <w:pPr>
        <w:pStyle w:val="Heading1"/>
        <w:rPr>
          <w:rFonts w:ascii="Alegreya Sans SC Thin" w:hAnsi="Alegreya Sans SC Thin"/>
          <w:color w:val="3F4E4F"/>
        </w:rPr>
      </w:pPr>
    </w:p>
    <w:p w:rsidR="005B5A6E" w:rsidP="001578AF" w:rsidRDefault="005B5A6E" w14:paraId="132C56CA" w14:textId="77777777">
      <w:pPr>
        <w:pStyle w:val="Heading1"/>
        <w:rPr>
          <w:rFonts w:ascii="Alegreya Sans SC Thin" w:hAnsi="Alegreya Sans SC Thin"/>
          <w:color w:val="3F4E4F"/>
        </w:rPr>
      </w:pPr>
    </w:p>
    <w:p w:rsidR="005B5A6E" w:rsidP="001578AF" w:rsidRDefault="005B5A6E" w14:paraId="7BD57BAF" w14:textId="77777777">
      <w:pPr>
        <w:pStyle w:val="Heading1"/>
        <w:rPr>
          <w:rFonts w:ascii="Alegreya Sans SC Thin" w:hAnsi="Alegreya Sans SC Thin"/>
          <w:color w:val="3F4E4F"/>
        </w:rPr>
      </w:pPr>
    </w:p>
    <w:p w:rsidR="005B5A6E" w:rsidP="001578AF" w:rsidRDefault="005B5A6E" w14:paraId="62CC1463" w14:textId="77777777">
      <w:pPr>
        <w:pStyle w:val="Heading1"/>
        <w:rPr>
          <w:rFonts w:ascii="Alegreya Sans SC Thin" w:hAnsi="Alegreya Sans SC Thin"/>
          <w:color w:val="3F4E4F"/>
        </w:rPr>
      </w:pPr>
    </w:p>
    <w:p w:rsidR="005B5A6E" w:rsidP="001578AF" w:rsidRDefault="005B5A6E" w14:paraId="3D24EA1D" w14:textId="77777777">
      <w:pPr>
        <w:pStyle w:val="Heading1"/>
        <w:rPr>
          <w:rFonts w:ascii="Alegreya Sans SC Thin" w:hAnsi="Alegreya Sans SC Thin"/>
          <w:color w:val="3F4E4F"/>
        </w:rPr>
      </w:pPr>
    </w:p>
    <w:p w:rsidR="005B5A6E" w:rsidP="005B5A6E" w:rsidRDefault="005B5A6E" w14:paraId="528A2E3F" w14:textId="77777777"/>
    <w:p w:rsidRPr="005B5A6E" w:rsidR="005B5A6E" w:rsidP="005B5A6E" w:rsidRDefault="005B5A6E" w14:paraId="693568C3" w14:textId="77777777"/>
    <w:p w:rsidR="00C6554A" w:rsidP="001578AF" w:rsidRDefault="5F7F7101" w14:paraId="7D3D9611" w14:textId="5671FB43">
      <w:pPr>
        <w:pStyle w:val="Heading1"/>
        <w:rPr>
          <w:rFonts w:ascii="Alegreya Sans SC Thin" w:hAnsi="Alegreya Sans SC Thin"/>
          <w:color w:val="3F4E4F"/>
        </w:rPr>
      </w:pPr>
      <w:bookmarkStart w:name="_Toc150688125" w:id="1"/>
      <w:r w:rsidRPr="1E938874" w:rsidR="5F7F7101">
        <w:rPr>
          <w:rFonts w:ascii="Alegreya Sans SC Thin" w:hAnsi="Alegreya Sans SC Thin"/>
          <w:color w:val="3F4E4F"/>
        </w:rPr>
        <w:t xml:space="preserve">2. </w:t>
      </w:r>
      <w:r w:rsidRPr="1E938874" w:rsidR="392B291A">
        <w:rPr>
          <w:rFonts w:ascii="Alegreya Sans SC Thin" w:hAnsi="Alegreya Sans SC Thin"/>
          <w:color w:val="3F4E4F"/>
        </w:rPr>
        <w:t>Idea of the project</w:t>
      </w:r>
      <w:bookmarkEnd w:id="1"/>
    </w:p>
    <w:p w:rsidRPr="00543763" w:rsidR="00543763" w:rsidP="58CD3F8B" w:rsidRDefault="00543763" w14:paraId="7241BAAF" w14:textId="1600CA0A"/>
    <w:p w:rsidR="001526D4" w:rsidP="1E938874" w:rsidRDefault="4785C612" w14:paraId="755CDAA8" w14:textId="1901525B">
      <w:pPr>
        <w:rPr>
          <w:rFonts w:eastAsia="ＭＳ Ｐゴシック" w:eastAsiaTheme="minorEastAsia"/>
          <w:color w:val="2C3639"/>
          <w:sz w:val="24"/>
          <w:szCs w:val="24"/>
        </w:rPr>
      </w:pPr>
      <w:r w:rsidRPr="1E938874" w:rsidR="4785C612">
        <w:rPr>
          <w:rFonts w:eastAsia="ＭＳ Ｐゴシック" w:eastAsiaTheme="minorEastAsia"/>
          <w:color w:val="2C3639"/>
          <w:sz w:val="24"/>
          <w:szCs w:val="24"/>
        </w:rPr>
        <w:t>The main target of the project is to create an application which is connected to biology</w:t>
      </w:r>
      <w:r w:rsidRPr="1E938874" w:rsidR="4595858D">
        <w:rPr>
          <w:rFonts w:eastAsia="ＭＳ Ｐゴシック" w:eastAsiaTheme="minorEastAsia"/>
          <w:color w:val="2C3639"/>
          <w:sz w:val="24"/>
          <w:szCs w:val="24"/>
        </w:rPr>
        <w:t>, ecology</w:t>
      </w:r>
      <w:r w:rsidRPr="1E938874" w:rsidR="4785C612">
        <w:rPr>
          <w:rFonts w:eastAsia="ＭＳ Ｐゴシック" w:eastAsiaTheme="minorEastAsia"/>
          <w:color w:val="2C3639"/>
          <w:sz w:val="24"/>
          <w:szCs w:val="24"/>
        </w:rPr>
        <w:t xml:space="preserve"> and chemistry</w:t>
      </w:r>
      <w:r w:rsidRPr="1E938874" w:rsidR="37DF8AEB">
        <w:rPr>
          <w:rFonts w:eastAsia="ＭＳ Ｐゴシック" w:eastAsiaTheme="minorEastAsia"/>
          <w:color w:val="2C3639"/>
          <w:sz w:val="24"/>
          <w:szCs w:val="24"/>
        </w:rPr>
        <w:t>.</w:t>
      </w:r>
      <w:r w:rsidRPr="1E938874" w:rsidR="37DF8AEB">
        <w:rPr>
          <w:rFonts w:eastAsia="ＭＳ Ｐゴシック" w:eastAsiaTheme="minorEastAsia"/>
          <w:color w:val="2C3639"/>
          <w:sz w:val="24"/>
          <w:szCs w:val="24"/>
        </w:rPr>
        <w:t xml:space="preserve"> Saving the world from pollution is the concept of our game</w:t>
      </w:r>
      <w:r w:rsidRPr="1E938874" w:rsidR="13F6BB6B">
        <w:rPr>
          <w:rFonts w:eastAsia="ＭＳ Ｐゴシック" w:eastAsiaTheme="minorEastAsia"/>
          <w:color w:val="2C3639"/>
          <w:sz w:val="24"/>
          <w:szCs w:val="24"/>
        </w:rPr>
        <w:t xml:space="preserve">. Your name is The </w:t>
      </w:r>
      <w:r w:rsidRPr="1E938874" w:rsidR="31186AB9">
        <w:rPr>
          <w:rFonts w:eastAsia="ＭＳ Ｐゴシック" w:eastAsiaTheme="minorEastAsia"/>
          <w:color w:val="2C3639"/>
          <w:sz w:val="24"/>
          <w:szCs w:val="24"/>
        </w:rPr>
        <w:t>E</w:t>
      </w:r>
      <w:r w:rsidRPr="1E938874" w:rsidR="13F6BB6B">
        <w:rPr>
          <w:rFonts w:eastAsia="ＭＳ Ｐゴシック" w:eastAsiaTheme="minorEastAsia"/>
          <w:color w:val="2C3639"/>
          <w:sz w:val="24"/>
          <w:szCs w:val="24"/>
        </w:rPr>
        <w:t xml:space="preserve">cological </w:t>
      </w:r>
      <w:r w:rsidRPr="1E938874" w:rsidR="5B6A2316">
        <w:rPr>
          <w:rFonts w:eastAsia="ＭＳ Ｐゴシック" w:eastAsiaTheme="minorEastAsia"/>
          <w:color w:val="2C3639"/>
          <w:sz w:val="24"/>
          <w:szCs w:val="24"/>
        </w:rPr>
        <w:t>Captain,</w:t>
      </w:r>
      <w:r w:rsidRPr="1E938874" w:rsidR="13F6BB6B">
        <w:rPr>
          <w:rFonts w:eastAsia="ＭＳ Ｐゴシック" w:eastAsiaTheme="minorEastAsia"/>
          <w:color w:val="2C3639"/>
          <w:sz w:val="24"/>
          <w:szCs w:val="24"/>
        </w:rPr>
        <w:t xml:space="preserve"> and you have to solve different kinds of chemical </w:t>
      </w:r>
      <w:r w:rsidRPr="1E938874" w:rsidR="6CCF5C86">
        <w:rPr>
          <w:rFonts w:eastAsia="ＭＳ Ｐゴシック" w:eastAsiaTheme="minorEastAsia"/>
          <w:color w:val="2C3639"/>
          <w:sz w:val="24"/>
          <w:szCs w:val="24"/>
        </w:rPr>
        <w:t>equations</w:t>
      </w:r>
      <w:r w:rsidRPr="1E938874" w:rsidR="13F6BB6B">
        <w:rPr>
          <w:rFonts w:eastAsia="ＭＳ Ｐゴシック" w:eastAsiaTheme="minorEastAsia"/>
          <w:color w:val="2C3639"/>
          <w:sz w:val="24"/>
          <w:szCs w:val="24"/>
        </w:rPr>
        <w:t xml:space="preserve"> to gain abilities and defeat the villains of pollution</w:t>
      </w:r>
      <w:r w:rsidRPr="1E938874" w:rsidR="668D706C">
        <w:rPr>
          <w:rFonts w:eastAsia="ＭＳ Ｐゴシック" w:eastAsiaTheme="minorEastAsia"/>
          <w:color w:val="2C3639"/>
          <w:sz w:val="24"/>
          <w:szCs w:val="24"/>
        </w:rPr>
        <w:t>.</w:t>
      </w:r>
    </w:p>
    <w:p w:rsidR="001526D4" w:rsidP="000C4F23" w:rsidRDefault="001526D4" w14:paraId="73A37604" w14:textId="77777777"/>
    <w:p w:rsidR="001526D4" w:rsidP="000C4F23" w:rsidRDefault="001526D4" w14:paraId="76734316" w14:textId="77777777"/>
    <w:p w:rsidR="001578AF" w:rsidP="58CD3F8B" w:rsidRDefault="001578AF" w14:paraId="6632567C" w14:textId="2D771570">
      <w:pPr>
        <w:pStyle w:val="Heading1"/>
        <w:rPr>
          <w:rFonts w:ascii="Alegreya Sans SC Thin" w:hAnsi="Alegreya Sans SC Thin"/>
          <w:color w:val="3F4E4F"/>
        </w:rPr>
      </w:pPr>
    </w:p>
    <w:p w:rsidRPr="005B5A6E" w:rsidR="005B5A6E" w:rsidP="005B5A6E" w:rsidRDefault="005B5A6E" w14:paraId="5EB50F98" w14:textId="77777777"/>
    <w:p w:rsidRPr="005B5A6E" w:rsidR="005B5A6E" w:rsidP="005B5A6E" w:rsidRDefault="005B5A6E" w14:paraId="143206EB" w14:textId="77777777"/>
    <w:p w:rsidRPr="00D30C50" w:rsidR="001578AF" w:rsidP="001578AF" w:rsidRDefault="5BC94CBE" w14:paraId="1F7279D0" w14:textId="4C007AF7">
      <w:pPr>
        <w:pStyle w:val="Heading1"/>
        <w:rPr>
          <w:rFonts w:ascii="Alegreya Sans SC Thin" w:hAnsi="Alegreya Sans SC Thin"/>
        </w:rPr>
      </w:pPr>
      <w:bookmarkStart w:name="_Toc150688126" w:id="2"/>
      <w:r w:rsidRPr="1E938874" w:rsidR="5BC94CBE">
        <w:rPr>
          <w:rFonts w:ascii="Alegreya Sans SC Thin" w:hAnsi="Alegreya Sans SC Thin"/>
          <w:color w:val="3F4E4F"/>
        </w:rPr>
        <w:t>3</w:t>
      </w:r>
      <w:r w:rsidRPr="1E938874" w:rsidR="5F7F7101">
        <w:rPr>
          <w:rFonts w:ascii="Alegreya Sans SC Thin" w:hAnsi="Alegreya Sans SC Thin"/>
          <w:color w:val="3F4E4F"/>
        </w:rPr>
        <w:t xml:space="preserve">. </w:t>
      </w:r>
      <w:r w:rsidRPr="1E938874" w:rsidR="02210076">
        <w:rPr>
          <w:rFonts w:ascii="Alegreya Sans SC Thin" w:hAnsi="Alegreya Sans SC Thin"/>
          <w:color w:val="3F4E4F"/>
        </w:rPr>
        <w:t>Realization steps</w:t>
      </w:r>
      <w:bookmarkEnd w:id="2"/>
    </w:p>
    <w:p w:rsidR="006C05D1" w:rsidP="004A62B0" w:rsidRDefault="006C05D1" w14:paraId="2C35909B" w14:textId="4238F72D">
      <w:pPr>
        <w:pStyle w:val="ListParagraph"/>
      </w:pPr>
    </w:p>
    <w:tbl>
      <w:tblPr>
        <w:tblStyle w:val="NoBorders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10"/>
        <w:gridCol w:w="8173"/>
      </w:tblGrid>
      <w:tr w:rsidRPr="004F733E" w:rsidR="006C09A7" w:rsidTr="1E938874" w14:paraId="37B41D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0F1034" w:rsidR="006C09A7" w:rsidP="00D13DD7" w:rsidRDefault="006C09A7" w14:paraId="020A79BF" w14:textId="77777777">
            <w:pPr>
              <w:rPr>
                <w:rFonts w:ascii="Candara" w:hAnsi="Candara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Pr="0055242A" w:rsidR="006C09A7" w:rsidP="00D13DD7" w:rsidRDefault="71127FDD" w14:paraId="66ED4670" w14:textId="4196A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78CF5ADC">
              <w:rPr>
                <w:rFonts w:ascii="Candara" w:hAnsi="Candara"/>
                <w:lang w:val="en-US"/>
              </w:rPr>
              <w:t>Stages of realization</w:t>
            </w:r>
          </w:p>
        </w:tc>
      </w:tr>
      <w:tr w:rsidRPr="004F733E" w:rsidR="006C09A7" w:rsidTr="1E938874" w14:paraId="71F0FF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4F733E" w:rsidR="006C09A7" w:rsidP="58CD3F8B" w:rsidRDefault="778A0A00" w14:paraId="13D95D7A" w14:textId="77777777">
            <w:pPr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="006C09A7" w:rsidP="58CD3F8B" w:rsidRDefault="5BB95A77" w14:paraId="14E3CF5D" w14:textId="4DB71118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</w:rPr>
            </w:pPr>
            <w:r w:rsidRPr="1E938874" w:rsidR="5BB95A77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Idea</w:t>
            </w:r>
          </w:p>
          <w:p w:rsidRPr="004F733E" w:rsidR="006C09A7" w:rsidP="1E938874" w:rsidRDefault="5BB95A77" w14:paraId="0296E58D" w14:textId="4E3A69D0">
            <w:pPr>
              <w:pStyle w:val="Normal"/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eastAsia="Calibri" w:cs="Arial" w:asciiTheme="minorAscii" w:hAnsiTheme="minorAscii" w:eastAsiaTheme="minorAscii" w:cstheme="minorBidi"/>
                <w:noProof w:val="0"/>
                <w:color w:val="3F4E4F"/>
                <w:sz w:val="22"/>
                <w:szCs w:val="22"/>
                <w:lang w:val="en-US" w:eastAsia="en-US" w:bidi="ar-SA"/>
              </w:rPr>
            </w:pPr>
            <w:r w:rsidRPr="1E938874" w:rsidR="0BB03A4E">
              <w:rPr>
                <w:rFonts w:ascii="Candara" w:hAnsi="Candara" w:eastAsia="Calibri" w:cs="Arial" w:asciiTheme="minorAscii" w:hAnsiTheme="minorAscii" w:eastAsiaTheme="minorAscii" w:cstheme="minorBidi"/>
                <w:noProof w:val="0"/>
                <w:color w:val="3F4E4F"/>
                <w:sz w:val="22"/>
                <w:szCs w:val="22"/>
                <w:lang w:val="en-US" w:eastAsia="en-US" w:bidi="ar-SA"/>
              </w:rPr>
              <w:t xml:space="preserve">We brainstormed together until we found the best idea for a game that includes </w:t>
            </w:r>
            <w:r w:rsidRPr="1E938874" w:rsidR="6C891533">
              <w:rPr>
                <w:rFonts w:ascii="Candara" w:hAnsi="Candara" w:eastAsia="Calibri" w:cs="Arial" w:asciiTheme="minorAscii" w:hAnsiTheme="minorAscii" w:eastAsiaTheme="minorAscii" w:cstheme="minorBidi"/>
                <w:noProof w:val="0"/>
                <w:color w:val="3F4E4F"/>
                <w:sz w:val="22"/>
                <w:szCs w:val="22"/>
                <w:lang w:val="en-US" w:eastAsia="en-US" w:bidi="ar-SA"/>
              </w:rPr>
              <w:t>Biology and Chemistry.</w:t>
            </w:r>
          </w:p>
        </w:tc>
      </w:tr>
      <w:tr w:rsidRPr="004F733E" w:rsidR="00B37B91" w:rsidTr="1E938874" w14:paraId="2BF5E0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B37B91" w:rsidR="00B37B91" w:rsidP="58CD3F8B" w:rsidRDefault="0BF164B7" w14:paraId="57A1C869" w14:textId="12B16697">
            <w:pPr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Pr="00B37B91" w:rsidR="00B37B91" w:rsidP="58CD3F8B" w:rsidRDefault="0BF164B7" w14:paraId="79087960" w14:textId="360672F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GitHub Setup</w:t>
            </w:r>
          </w:p>
          <w:p w:rsidR="00B37B91" w:rsidP="1E938874" w:rsidRDefault="20C431AF" w14:paraId="74924F37" w14:textId="33025EFD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  <w:lang w:val="en-US"/>
              </w:rPr>
            </w:pPr>
            <w:r w:rsidRPr="1E938874" w:rsidR="32402BF7">
              <w:rPr>
                <w:rFonts w:ascii="Candara" w:hAnsi="Candara"/>
                <w:color w:val="3F4E4F"/>
                <w:lang w:val="en-US"/>
              </w:rPr>
              <w:t xml:space="preserve">We used GitHub to commit the changes </w:t>
            </w:r>
            <w:r w:rsidRPr="1E938874" w:rsidR="32402BF7">
              <w:rPr>
                <w:rFonts w:ascii="Candara" w:hAnsi="Candara"/>
                <w:color w:val="3F4E4F"/>
                <w:lang w:val="en-US"/>
              </w:rPr>
              <w:t>to</w:t>
            </w:r>
            <w:r w:rsidRPr="1E938874" w:rsidR="32402BF7">
              <w:rPr>
                <w:rFonts w:ascii="Candara" w:hAnsi="Candara"/>
                <w:color w:val="3F4E4F"/>
                <w:lang w:val="en-US"/>
              </w:rPr>
              <w:t xml:space="preserve"> the code.</w:t>
            </w:r>
          </w:p>
        </w:tc>
      </w:tr>
      <w:tr w:rsidRPr="004F733E" w:rsidR="006C09A7" w:rsidTr="1E938874" w14:paraId="1CD1D2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4F733E" w:rsidR="006C09A7" w:rsidP="58CD3F8B" w:rsidRDefault="34BD741F" w14:paraId="458BA02D" w14:textId="4B29ACFC">
            <w:pPr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="006C09A7" w:rsidP="58CD3F8B" w:rsidRDefault="122394C8" w14:paraId="188CC347" w14:textId="11579D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1E938874" w:rsidR="122394C8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Organization</w:t>
            </w:r>
          </w:p>
          <w:p w:rsidRPr="004F733E" w:rsidR="006C09A7" w:rsidP="1E938874" w:rsidRDefault="79F8C34D" w14:paraId="6B2C47F8" w14:textId="1A72A04B"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lang w:val="en-US"/>
              </w:rPr>
            </w:pPr>
            <w:r w:rsidRPr="1E938874" w:rsidR="5CB5A2D4">
              <w:rPr>
                <w:rFonts w:ascii="Candara" w:hAnsi="Candara"/>
                <w:color w:val="3F4E4F"/>
                <w:lang w:val="en-US"/>
              </w:rPr>
              <w:t>There is no obvious path to follow in the absence of effective task management and organization. In the GitHub Projects area, all of the duties are divided apart.</w:t>
            </w:r>
          </w:p>
        </w:tc>
      </w:tr>
      <w:tr w:rsidRPr="004F733E" w:rsidR="000F1034" w:rsidTr="1E938874" w14:paraId="6312EF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0F1034" w:rsidR="000F1034" w:rsidP="58CD3F8B" w:rsidRDefault="34BD741F" w14:paraId="20F67756" w14:textId="1BB75A2F">
            <w:pPr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="000F1034" w:rsidP="58CD3F8B" w:rsidRDefault="1952047C" w14:paraId="077F83C5" w14:textId="18682CE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1E938874" w:rsidR="1952047C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Design</w:t>
            </w:r>
          </w:p>
          <w:p w:rsidRPr="000F1034" w:rsidR="000F1034" w:rsidP="1E938874" w:rsidRDefault="01B739C0" w14:paraId="2A4CE5A7" w14:textId="775CC00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3F4E4F"/>
                <w:lang w:val="en-US"/>
              </w:rPr>
            </w:pPr>
            <w:r w:rsidRPr="1E938874" w:rsidR="4B45D3CF">
              <w:rPr>
                <w:rFonts w:ascii="Candara" w:hAnsi="Candara"/>
                <w:color w:val="3F4E4F"/>
                <w:lang w:val="en-US"/>
              </w:rPr>
              <w:t>We designed our</w:t>
            </w:r>
            <w:r w:rsidRPr="1E938874" w:rsidR="5FAA6690">
              <w:rPr>
                <w:rFonts w:ascii="Candara" w:hAnsi="Candara"/>
                <w:color w:val="3F4E4F"/>
                <w:lang w:val="en-US"/>
              </w:rPr>
              <w:t xml:space="preserve"> logo and</w:t>
            </w:r>
            <w:r w:rsidRPr="1E938874" w:rsidR="4B45D3CF">
              <w:rPr>
                <w:rFonts w:ascii="Candara" w:hAnsi="Candara"/>
                <w:color w:val="3F4E4F"/>
                <w:lang w:val="en-US"/>
              </w:rPr>
              <w:t xml:space="preserve"> characters using various applications</w:t>
            </w:r>
            <w:r w:rsidRPr="1E938874" w:rsidR="05E4A4C8">
              <w:rPr>
                <w:rFonts w:ascii="Candara" w:hAnsi="Candara"/>
                <w:color w:val="3F4E4F"/>
                <w:lang w:val="en-US"/>
              </w:rPr>
              <w:t>.</w:t>
            </w:r>
          </w:p>
        </w:tc>
      </w:tr>
      <w:tr w:rsidRPr="004F733E" w:rsidR="006C09A7" w:rsidTr="1E938874" w14:paraId="03736C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4F733E" w:rsidR="006C09A7" w:rsidP="58CD3F8B" w:rsidRDefault="34BD741F" w14:paraId="3880B29F" w14:textId="259C0663">
            <w:pPr>
              <w:rPr>
                <w:rFonts w:ascii="Candara" w:hAnsi="Candara"/>
                <w:color w:val="2C3639"/>
                <w:lang w:val="en-US"/>
              </w:rPr>
            </w:pPr>
            <w:r w:rsidRPr="58CD3F8B">
              <w:rPr>
                <w:rFonts w:ascii="Candara" w:hAnsi="Candara"/>
                <w:color w:val="2C3639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Pr="004F733E" w:rsidR="006C09A7" w:rsidP="1E938874" w:rsidRDefault="1B17BAF4" w14:paraId="181C6C29" w14:textId="17DB7189">
            <w:pPr>
              <w:pStyle w:val="Normal"/>
              <w:suppressLineNumbers w:val="0"/>
              <w:bidi w:val="0"/>
              <w:spacing w:before="0" w:beforeAutospacing="off" w:after="120" w:afterAutospacing="off" w:line="264" w:lineRule="auto"/>
              <w:ind w:left="0" w:right="0"/>
              <w:jc w:val="left"/>
            </w:pPr>
            <w:r w:rsidRPr="1E938874" w:rsidR="24472D71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Coding</w:t>
            </w:r>
          </w:p>
          <w:p w:rsidRPr="004F733E" w:rsidR="006C09A7" w:rsidP="1E938874" w:rsidRDefault="1B17BAF4" w14:paraId="18EAD17D" w14:textId="265F2BFB"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lang w:val="en-US"/>
              </w:rPr>
            </w:pPr>
            <w:r w:rsidRPr="1E938874" w:rsidR="6A8B26B8">
              <w:rPr>
                <w:rFonts w:ascii="Candara" w:hAnsi="Candara"/>
                <w:color w:val="3F4E4F"/>
                <w:lang w:val="en-US"/>
              </w:rPr>
              <w:t xml:space="preserve">The hardest aspect of the project is the working phase. The Projects area </w:t>
            </w:r>
            <w:r w:rsidRPr="1E938874" w:rsidR="6A8B26B8">
              <w:rPr>
                <w:rFonts w:ascii="Candara" w:hAnsi="Candara"/>
                <w:color w:val="3F4E4F"/>
                <w:lang w:val="en-US"/>
              </w:rPr>
              <w:t>contains</w:t>
            </w:r>
            <w:r w:rsidRPr="1E938874" w:rsidR="6A8B26B8">
              <w:rPr>
                <w:rFonts w:ascii="Candara" w:hAnsi="Candara"/>
                <w:color w:val="3F4E4F"/>
                <w:lang w:val="en-US"/>
              </w:rPr>
              <w:t xml:space="preserve"> labels, </w:t>
            </w:r>
            <w:r w:rsidRPr="1E938874" w:rsidR="6A8B26B8">
              <w:rPr>
                <w:rFonts w:ascii="Candara" w:hAnsi="Candara"/>
                <w:color w:val="3F4E4F"/>
                <w:lang w:val="en-US"/>
              </w:rPr>
              <w:t>timeframes</w:t>
            </w:r>
            <w:r w:rsidRPr="1E938874" w:rsidR="6A8B26B8">
              <w:rPr>
                <w:rFonts w:ascii="Candara" w:hAnsi="Candara"/>
                <w:color w:val="3F4E4F"/>
                <w:lang w:val="en-US"/>
              </w:rPr>
              <w:t>, and a breakdown of our tasks.</w:t>
            </w:r>
            <w:r w:rsidRPr="1E938874" w:rsidR="09E70D01">
              <w:rPr>
                <w:rFonts w:ascii="Candara" w:hAnsi="Candara"/>
                <w:color w:val="3F4E4F"/>
                <w:lang w:val="en-US"/>
              </w:rPr>
              <w:t xml:space="preserve"> </w:t>
            </w:r>
            <w:r w:rsidRPr="1E938874" w:rsidR="51A8BE33">
              <w:rPr>
                <w:rFonts w:ascii="Candara" w:hAnsi="Candara"/>
                <w:color w:val="3F4E4F"/>
                <w:lang w:val="en-US"/>
              </w:rPr>
              <w:t xml:space="preserve"> </w:t>
            </w:r>
          </w:p>
        </w:tc>
      </w:tr>
      <w:tr w:rsidRPr="004F733E" w:rsidR="006C09A7" w:rsidTr="1E938874" w14:paraId="540F14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4F733E" w:rsidR="006C09A7" w:rsidP="58CD3F8B" w:rsidRDefault="34BD741F" w14:paraId="2BCEEB0B" w14:textId="20048814">
            <w:pPr>
              <w:rPr>
                <w:rFonts w:ascii="Candara" w:hAnsi="Candara"/>
                <w:color w:val="2C3639"/>
                <w:lang w:val="en-US"/>
              </w:rPr>
            </w:pPr>
            <w:r w:rsidRPr="1E938874" w:rsidR="5856A70D">
              <w:rPr>
                <w:rFonts w:ascii="Candara" w:hAnsi="Candara"/>
                <w:color w:val="2C3639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="006C09A7" w:rsidP="58CD3F8B" w:rsidRDefault="723C8123" w14:paraId="3C1BD29F" w14:textId="027EC54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1E938874" w:rsidR="5856A70D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>Execution</w:t>
            </w:r>
            <w:r w:rsidRPr="1E938874" w:rsidR="723C8123">
              <w:rPr>
                <w:rFonts w:ascii="Candara" w:hAnsi="Candara"/>
                <w:color w:val="2C3639"/>
                <w:sz w:val="24"/>
                <w:szCs w:val="24"/>
                <w:lang w:val="en-US"/>
              </w:rPr>
              <w:t xml:space="preserve"> of presentation &amp; documentation</w:t>
            </w:r>
          </w:p>
          <w:p w:rsidR="006C09A7" w:rsidP="58CD3F8B" w:rsidRDefault="57E4572E" w14:paraId="126BFE7F" w14:textId="06D7B7C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2C3639"/>
                <w:sz w:val="24"/>
                <w:szCs w:val="24"/>
                <w:lang w:val="en-US"/>
              </w:rPr>
            </w:pPr>
            <w:r w:rsidRPr="1E938874" w:rsidR="57E4572E">
              <w:rPr>
                <w:rFonts w:ascii="Candara" w:hAnsi="Candara"/>
                <w:color w:val="3F4E4F"/>
                <w:lang w:val="en-US"/>
              </w:rPr>
              <w:t xml:space="preserve">The presentation &amp; documentation can be found in </w:t>
            </w:r>
            <w:r w:rsidRPr="1E938874" w:rsidR="2C6152E6">
              <w:rPr>
                <w:rFonts w:ascii="Candara" w:hAnsi="Candara"/>
                <w:color w:val="3F4E4F"/>
                <w:lang w:val="en-US"/>
              </w:rPr>
              <w:t>the documents folder in our GitHub repository.</w:t>
            </w:r>
            <w:r w:rsidRPr="1E938874" w:rsidR="57E4572E">
              <w:rPr>
                <w:rFonts w:ascii="Candara" w:hAnsi="Candara"/>
                <w:color w:val="3F4E4F"/>
                <w:lang w:val="en-US"/>
              </w:rPr>
              <w:t xml:space="preserve"> </w:t>
            </w:r>
            <w:r w:rsidRPr="1E938874" w:rsidR="0A228DB4">
              <w:rPr>
                <w:rFonts w:ascii="Candara" w:hAnsi="Candara"/>
                <w:color w:val="3F4E4F"/>
                <w:lang w:val="en-US"/>
              </w:rPr>
              <w:t>They include detailed project information that is arranged and specified.</w:t>
            </w:r>
          </w:p>
        </w:tc>
      </w:tr>
    </w:tbl>
    <w:p w:rsidR="006C09A7" w:rsidP="004A62B0" w:rsidRDefault="006C09A7" w14:paraId="4F8A2717" w14:textId="77777777">
      <w:pPr>
        <w:pStyle w:val="ListParagraph"/>
      </w:pPr>
    </w:p>
    <w:p w:rsidRPr="002104BB" w:rsidR="002104BB" w:rsidP="002104BB" w:rsidRDefault="002104BB" w14:paraId="412338B8" w14:textId="47FFF5B5"/>
    <w:p w:rsidR="005842B9" w:rsidP="002104BB" w:rsidRDefault="005842B9" w14:paraId="117A8C1E" w14:textId="300B496C">
      <w:pPr>
        <w:pStyle w:val="Heading1"/>
      </w:pPr>
    </w:p>
    <w:p w:rsidR="005842B9" w:rsidP="002104BB" w:rsidRDefault="005842B9" w14:paraId="7BCE2FC3" w14:textId="52A48E63">
      <w:pPr>
        <w:pStyle w:val="Heading1"/>
      </w:pPr>
    </w:p>
    <w:p w:rsidRPr="004579F5" w:rsidR="00777A09" w:rsidP="58CD3F8B" w:rsidRDefault="5BC94CBE" w14:paraId="7281B8FD" w14:textId="6B099D36" w14:noSpellErr="1">
      <w:pPr>
        <w:pStyle w:val="Heading1"/>
        <w:rPr>
          <w:rFonts w:ascii="Alegreya Sans SC Thin" w:hAnsi="Alegreya Sans SC Thin"/>
          <w:color w:val="3F4E4F"/>
        </w:rPr>
      </w:pPr>
      <w:bookmarkStart w:name="_Toc150688127" w:id="3"/>
      <w:r w:rsidRPr="1E938874" w:rsidR="5BC94CBE">
        <w:rPr>
          <w:rFonts w:ascii="Alegreya Sans SC Thin" w:hAnsi="Alegreya Sans SC Thin"/>
          <w:color w:val="3F4E4F"/>
        </w:rPr>
        <w:t>4</w:t>
      </w:r>
      <w:r w:rsidRPr="1E938874" w:rsidR="4E4FEE23">
        <w:rPr>
          <w:rFonts w:ascii="Alegreya Sans SC Thin" w:hAnsi="Alegreya Sans SC Thin"/>
          <w:color w:val="3F4E4F"/>
        </w:rPr>
        <w:t>. Used technologies</w:t>
      </w:r>
      <w:bookmarkEnd w:id="3"/>
    </w:p>
    <w:p w:rsidR="1E938874" w:rsidP="1E938874" w:rsidRDefault="1E938874" w14:paraId="412274F2" w14:textId="114CBC09">
      <w:pPr>
        <w:pStyle w:val="Normal"/>
      </w:pPr>
    </w:p>
    <w:tbl>
      <w:tblPr>
        <w:tblStyle w:val="NoBorders"/>
        <w:tblpPr w:leftFromText="141" w:rightFromText="141" w:vertAnchor="text" w:horzAnchor="margin" w:tblpY="228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10"/>
        <w:gridCol w:w="8173"/>
      </w:tblGrid>
      <w:tr w:rsidRPr="004F733E" w:rsidR="00782395" w:rsidTr="1E938874" w14:paraId="69628A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0F1034" w:rsidR="00782395" w:rsidP="00782395" w:rsidRDefault="00782395" w14:paraId="1D04047F" w14:textId="77777777">
            <w:pPr>
              <w:rPr>
                <w:rFonts w:ascii="Candara" w:hAnsi="Candara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Pr="0055242A" w:rsidR="00782395" w:rsidP="00782395" w:rsidRDefault="00782395" w14:paraId="3E2D42A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Stage of realization</w:t>
            </w:r>
          </w:p>
        </w:tc>
      </w:tr>
      <w:tr w:rsidRPr="004F733E" w:rsidR="00782395" w:rsidTr="1E938874" w14:paraId="6C13E5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4F733E" w:rsidR="00782395" w:rsidP="00782395" w:rsidRDefault="00782395" w14:paraId="0475E860" w14:textId="77777777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Pr="00920F1C" w:rsidR="00782395" w:rsidP="00782395" w:rsidRDefault="1369053F" w14:paraId="3A60652B" w14:textId="1801957E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>
              <w:rPr>
                <w:rFonts w:ascii="Candara" w:hAnsi="Candara"/>
                <w:sz w:val="24"/>
                <w:szCs w:val="24"/>
                <w:lang w:val="en-US"/>
              </w:rPr>
              <w:t>Main language</w:t>
            </w:r>
          </w:p>
          <w:p w:rsidRPr="004F733E" w:rsidR="00782395" w:rsidP="58CD3F8B" w:rsidRDefault="1369053F" w14:paraId="495A2DE4" w14:textId="54CA15AF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</w:pP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C++</w:t>
            </w:r>
          </w:p>
          <w:p w:rsidRPr="004F733E" w:rsidR="00782395" w:rsidP="00782395" w:rsidRDefault="1369053F" w14:paraId="2B54B797" w14:textId="3B1F4C5C" w14:noSpellErr="1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1E938874" w:rsidR="06A88564">
              <w:rPr>
                <w:rFonts w:ascii="Candara" w:hAnsi="Candara"/>
                <w:color w:val="496473"/>
                <w:lang w:val="en-US"/>
              </w:rPr>
              <w:t>We used th</w:t>
            </w:r>
            <w:r w:rsidRPr="1E938874" w:rsidR="3571C87D">
              <w:rPr>
                <w:rFonts w:ascii="Candara" w:hAnsi="Candara"/>
                <w:color w:val="496473"/>
                <w:lang w:val="en-US"/>
              </w:rPr>
              <w:t>is</w:t>
            </w:r>
            <w:r w:rsidRPr="1E938874" w:rsidR="06A88564">
              <w:rPr>
                <w:rFonts w:ascii="Candara" w:hAnsi="Candara"/>
                <w:color w:val="496473"/>
                <w:lang w:val="en-US"/>
              </w:rPr>
              <w:t xml:space="preserve"> language to create the </w:t>
            </w:r>
            <w:bookmarkStart w:name="_Int_Twa7X6no" w:id="1686978768"/>
            <w:r w:rsidRPr="1E938874" w:rsidR="06A88564">
              <w:rPr>
                <w:rFonts w:ascii="Candara" w:hAnsi="Candara"/>
                <w:color w:val="496473"/>
                <w:lang w:val="en-US"/>
              </w:rPr>
              <w:t>base</w:t>
            </w:r>
            <w:bookmarkEnd w:id="1686978768"/>
            <w:r w:rsidRPr="1E938874" w:rsidR="06A88564">
              <w:rPr>
                <w:rFonts w:ascii="Candara" w:hAnsi="Candara"/>
                <w:color w:val="496473"/>
                <w:lang w:val="en-US"/>
              </w:rPr>
              <w:t xml:space="preserve"> of the game.</w:t>
            </w:r>
          </w:p>
        </w:tc>
      </w:tr>
      <w:tr w:rsidRPr="004F733E" w:rsidR="00782395" w:rsidTr="1E938874" w14:paraId="572A5B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B37B91" w:rsidR="00782395" w:rsidP="00782395" w:rsidRDefault="00782395" w14:paraId="52641AC1" w14:textId="77777777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="00782395" w:rsidP="00782395" w:rsidRDefault="00782395" w14:paraId="65632EF5" w14:textId="7777777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Text Editor</w:t>
            </w:r>
          </w:p>
          <w:p w:rsidRPr="00B37B91" w:rsidR="00782395" w:rsidP="00782395" w:rsidRDefault="1369053F" w14:paraId="290D6CD5" w14:textId="26126E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Visual Studio</w:t>
            </w:r>
            <w:r w:rsidRPr="58CD3F8B" w:rsidR="3C7B41B6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 xml:space="preserve"> </w:t>
            </w:r>
            <w:r w:rsidRPr="58CD3F8B" w:rsidR="3C7B41B6">
              <w:rPr>
                <w:rFonts w:ascii="Candara" w:hAnsi="Candara"/>
                <w:b/>
                <w:bCs/>
                <w:color w:val="000000" w:themeColor="text1"/>
                <w:lang w:val="en-US"/>
              </w:rPr>
              <w:t>2023</w:t>
            </w:r>
          </w:p>
          <w:p w:rsidR="00782395" w:rsidP="58CD3F8B" w:rsidRDefault="1369053F" w14:paraId="0314FC94" w14:textId="63C9E5AA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>
              <w:rPr>
                <w:rFonts w:ascii="Candara" w:hAnsi="Candara"/>
                <w:color w:val="496473"/>
                <w:lang w:val="en-US"/>
              </w:rPr>
              <w:t>V</w:t>
            </w:r>
            <w:r w:rsidRPr="58CD3F8B" w:rsidR="58E54C4C">
              <w:rPr>
                <w:rFonts w:ascii="Candara" w:hAnsi="Candara"/>
                <w:color w:val="496473"/>
                <w:lang w:val="en-US"/>
              </w:rPr>
              <w:t xml:space="preserve">isual Studio 23 </w:t>
            </w:r>
            <w:r w:rsidRPr="58CD3F8B">
              <w:rPr>
                <w:rFonts w:ascii="Candara" w:hAnsi="Candara"/>
                <w:color w:val="496473"/>
                <w:lang w:val="en-US"/>
              </w:rPr>
              <w:t xml:space="preserve">was our main text editor, we used it to </w:t>
            </w:r>
            <w:r w:rsidRPr="58CD3F8B" w:rsidR="05D3B218">
              <w:rPr>
                <w:rFonts w:ascii="Candara" w:hAnsi="Candara"/>
                <w:color w:val="496473"/>
                <w:lang w:val="en-US"/>
              </w:rPr>
              <w:t>develop</w:t>
            </w:r>
            <w:r w:rsidRPr="58CD3F8B">
              <w:rPr>
                <w:rFonts w:ascii="Candara" w:hAnsi="Candara"/>
                <w:color w:val="496473"/>
                <w:lang w:val="en-US"/>
              </w:rPr>
              <w:t xml:space="preserve"> the game</w:t>
            </w:r>
            <w:r w:rsidRPr="58CD3F8B" w:rsidR="42F308E8">
              <w:rPr>
                <w:rFonts w:ascii="Candara" w:hAnsi="Candara"/>
                <w:color w:val="496473"/>
                <w:lang w:val="en-US"/>
              </w:rPr>
              <w:t>.</w:t>
            </w:r>
          </w:p>
        </w:tc>
      </w:tr>
      <w:tr w:rsidRPr="004F733E" w:rsidR="00782395" w:rsidTr="1E938874" w14:paraId="71734B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4F733E" w:rsidR="00782395" w:rsidP="00782395" w:rsidRDefault="00DA12FC" w14:paraId="0EF334A1" w14:textId="08E74FFD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="00782395" w:rsidP="00782395" w:rsidRDefault="00782395" w14:paraId="2336AC21" w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Documentation Tools</w:t>
            </w:r>
          </w:p>
          <w:p w:rsidRPr="00B961AC" w:rsidR="00782395" w:rsidP="58CD3F8B" w:rsidRDefault="1369053F" w14:paraId="037624D7" w14:textId="20523D7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</w:pP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Word; PowerPoint</w:t>
            </w:r>
          </w:p>
          <w:p w:rsidRPr="004F733E" w:rsidR="00782395" w:rsidP="58CD3F8B" w:rsidRDefault="1369053F" w14:paraId="666FFE15" w14:textId="29B1187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>
              <w:rPr>
                <w:rFonts w:ascii="Candara" w:hAnsi="Candara"/>
                <w:color w:val="496473"/>
                <w:lang w:val="en-US"/>
              </w:rPr>
              <w:t xml:space="preserve">We used </w:t>
            </w:r>
            <w:r w:rsidRPr="58CD3F8B" w:rsidR="0EA041C7">
              <w:rPr>
                <w:rFonts w:ascii="Candara" w:hAnsi="Candara"/>
                <w:color w:val="496473"/>
                <w:lang w:val="en-US"/>
              </w:rPr>
              <w:t>MS</w:t>
            </w:r>
            <w:r w:rsidRPr="58CD3F8B">
              <w:rPr>
                <w:rFonts w:ascii="Candara" w:hAnsi="Candara"/>
                <w:color w:val="496473"/>
                <w:lang w:val="en-US"/>
              </w:rPr>
              <w:t xml:space="preserve"> tools to create the documentation and the presentation.</w:t>
            </w:r>
          </w:p>
        </w:tc>
      </w:tr>
      <w:tr w:rsidRPr="004F733E" w:rsidR="00782395" w:rsidTr="1E938874" w14:paraId="04C8C4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0F1034" w:rsidR="00782395" w:rsidP="00782395" w:rsidRDefault="00DA12FC" w14:paraId="6F1FF40C" w14:textId="32106AE8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="00782395" w:rsidP="00782395" w:rsidRDefault="00782395" w14:paraId="37E25D88" w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Design Tools</w:t>
            </w:r>
          </w:p>
          <w:p w:rsidRPr="006647E3" w:rsidR="00782395" w:rsidP="58CD3F8B" w:rsidRDefault="1369053F" w14:paraId="022AF6EA" w14:textId="498CAF6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</w:pP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Illustrator</w:t>
            </w:r>
            <w:r w:rsidRPr="58CD3F8B" w:rsidR="79980C9F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; Piskel</w:t>
            </w: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 xml:space="preserve"> </w:t>
            </w:r>
          </w:p>
          <w:p w:rsidRPr="000F1034" w:rsidR="00782395" w:rsidP="58CD3F8B" w:rsidRDefault="342137D4" w14:paraId="454F0D94" w14:textId="09DBED5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>
              <w:rPr>
                <w:rFonts w:ascii="Candara" w:hAnsi="Candara"/>
                <w:color w:val="496473"/>
                <w:lang w:val="en-US"/>
              </w:rPr>
              <w:t>The program we used to create our logo was Illustrator and for the sprites we used Piskel</w:t>
            </w:r>
            <w:r w:rsidRPr="58CD3F8B" w:rsidR="6187AA70">
              <w:rPr>
                <w:rFonts w:ascii="Candara" w:hAnsi="Candara"/>
                <w:color w:val="496473"/>
                <w:lang w:val="en-US"/>
              </w:rPr>
              <w:t>.</w:t>
            </w:r>
          </w:p>
        </w:tc>
      </w:tr>
      <w:tr w:rsidRPr="004F733E" w:rsidR="00782395" w:rsidTr="1E938874" w14:paraId="464301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4F733E" w:rsidR="00782395" w:rsidP="00782395" w:rsidRDefault="00DA12FC" w14:paraId="2532DBBE" w14:textId="0FEE7753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="00782395" w:rsidP="00782395" w:rsidRDefault="00782395" w14:paraId="2B24D7C0" w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Communication tools</w:t>
            </w:r>
          </w:p>
          <w:p w:rsidRPr="00CF1202" w:rsidR="00782395" w:rsidP="58CD3F8B" w:rsidRDefault="124A4D4C" w14:paraId="3F759E6B" w14:textId="567F7B1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</w:pP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MS Teams</w:t>
            </w:r>
          </w:p>
          <w:p w:rsidRPr="004F733E" w:rsidR="00782395" w:rsidP="00782395" w:rsidRDefault="1369053F" w14:paraId="1E4B3528" w14:textId="16DE4DB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58CD3F8B">
              <w:rPr>
                <w:rFonts w:ascii="Candara" w:hAnsi="Candara"/>
                <w:color w:val="496473"/>
                <w:lang w:val="en-US"/>
              </w:rPr>
              <w:t>W</w:t>
            </w:r>
            <w:r w:rsidRPr="58CD3F8B" w:rsidR="04163135">
              <w:rPr>
                <w:rFonts w:ascii="Candara" w:hAnsi="Candara"/>
                <w:color w:val="496473"/>
                <w:lang w:val="en-US"/>
              </w:rPr>
              <w:t>e</w:t>
            </w:r>
            <w:r w:rsidRPr="58CD3F8B">
              <w:rPr>
                <w:rFonts w:ascii="Candara" w:hAnsi="Candara"/>
                <w:color w:val="496473"/>
                <w:lang w:val="en-US"/>
              </w:rPr>
              <w:t xml:space="preserve"> mainly communicated via Microsoft Teams.</w:t>
            </w:r>
          </w:p>
        </w:tc>
      </w:tr>
      <w:tr w:rsidRPr="004F733E" w:rsidR="00782395" w:rsidTr="1E938874" w14:paraId="0B9201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Mar/>
          </w:tcPr>
          <w:p w:rsidRPr="004F733E" w:rsidR="00782395" w:rsidP="00782395" w:rsidRDefault="00DA12FC" w14:paraId="139F0C50" w14:textId="0958239A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73" w:type="dxa"/>
            <w:tcMar/>
          </w:tcPr>
          <w:p w:rsidR="00782395" w:rsidP="00782395" w:rsidRDefault="00782395" w14:paraId="57A8123B" w14:textId="77777777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lang w:val="en-US"/>
              </w:rPr>
            </w:pPr>
            <w:r>
              <w:rPr>
                <w:rFonts w:ascii="Candara" w:hAnsi="Candara"/>
                <w:sz w:val="24"/>
                <w:lang w:val="en-US"/>
              </w:rPr>
              <w:t>Extra tools</w:t>
            </w:r>
          </w:p>
          <w:p w:rsidRPr="00782395" w:rsidR="00782395" w:rsidP="58CD3F8B" w:rsidRDefault="1369053F" w14:paraId="03E5B6EB" w14:textId="6D837B3D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</w:pPr>
            <w:r w:rsidRPr="58CD3F8B">
              <w:rPr>
                <w:rFonts w:ascii="Candara" w:hAnsi="Candara"/>
                <w:b/>
                <w:bCs/>
                <w:i/>
                <w:iCs/>
                <w:color w:val="000000" w:themeColor="text1"/>
                <w:lang w:val="en-US"/>
              </w:rPr>
              <w:t>GitHub; Git</w:t>
            </w:r>
          </w:p>
          <w:p w:rsidRPr="004F733E" w:rsidR="00782395" w:rsidP="58CD3F8B" w:rsidRDefault="58755A40" w14:paraId="1EA719B5" w14:textId="5C03E1B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496473"/>
                <w:lang w:val="en-US"/>
              </w:rPr>
            </w:pPr>
            <w:r w:rsidRPr="58CD3F8B">
              <w:rPr>
                <w:rFonts w:ascii="Candara" w:hAnsi="Candara"/>
                <w:color w:val="496473"/>
                <w:lang w:val="en-US"/>
              </w:rPr>
              <w:t xml:space="preserve">We used Git </w:t>
            </w:r>
            <w:r w:rsidRPr="58CD3F8B" w:rsidR="525E8F12">
              <w:rPr>
                <w:rFonts w:ascii="Candara" w:hAnsi="Candara"/>
                <w:color w:val="496473"/>
                <w:lang w:val="en-US"/>
              </w:rPr>
              <w:t xml:space="preserve">tools to commit and </w:t>
            </w:r>
            <w:r w:rsidRPr="58CD3F8B" w:rsidR="40A89EE6">
              <w:rPr>
                <w:rFonts w:ascii="Candara" w:hAnsi="Candara"/>
                <w:color w:val="496473"/>
                <w:lang w:val="en-US"/>
              </w:rPr>
              <w:t>keep-up</w:t>
            </w:r>
            <w:r w:rsidRPr="58CD3F8B" w:rsidR="525E8F12">
              <w:rPr>
                <w:rFonts w:ascii="Candara" w:hAnsi="Candara"/>
                <w:color w:val="496473"/>
                <w:lang w:val="en-US"/>
              </w:rPr>
              <w:t xml:space="preserve"> </w:t>
            </w:r>
            <w:r w:rsidRPr="58CD3F8B" w:rsidR="4A692C8A">
              <w:rPr>
                <w:rFonts w:ascii="Candara" w:hAnsi="Candara"/>
                <w:color w:val="496473"/>
                <w:lang w:val="en-US"/>
              </w:rPr>
              <w:t>with the project.</w:t>
            </w:r>
          </w:p>
        </w:tc>
      </w:tr>
    </w:tbl>
    <w:p w:rsidR="00777A09" w:rsidP="00782395" w:rsidRDefault="00777A09" w14:paraId="62CCB4D9" w14:textId="2786E5B4"/>
    <w:p w:rsidRPr="00777A09" w:rsidR="00920F1C" w:rsidP="004579F5" w:rsidRDefault="00920F1C" w14:paraId="65B9DA08" w14:textId="77777777"/>
    <w:p w:rsidRPr="004579F5" w:rsidR="001673AB" w:rsidP="001673AB" w:rsidRDefault="5BC94CBE" w14:paraId="064A9608" w14:textId="6DFDC07A">
      <w:pPr>
        <w:pStyle w:val="Heading1"/>
        <w:rPr>
          <w:rFonts w:ascii="Alegreya Sans SC Thin" w:hAnsi="Alegreya Sans SC Thin"/>
        </w:rPr>
      </w:pPr>
      <w:bookmarkStart w:name="_Toc150688128" w:id="4"/>
      <w:r w:rsidRPr="1E938874" w:rsidR="5BC94CBE">
        <w:rPr>
          <w:rFonts w:ascii="Alegreya Sans SC Thin" w:hAnsi="Alegreya Sans SC Thin"/>
          <w:color w:val="3F4E4F"/>
        </w:rPr>
        <w:t>5</w:t>
      </w:r>
      <w:r w:rsidRPr="1E938874" w:rsidR="4E4FEE23">
        <w:rPr>
          <w:rFonts w:ascii="Alegreya Sans SC Thin" w:hAnsi="Alegreya Sans SC Thin"/>
          <w:color w:val="3F4E4F"/>
        </w:rPr>
        <w:t>. Project</w:t>
      </w:r>
      <w:r w:rsidRPr="1E938874" w:rsidR="6834CB8C">
        <w:rPr>
          <w:rFonts w:ascii="Alegreya Sans SC Thin" w:hAnsi="Alegreya Sans SC Thin"/>
          <w:color w:val="3F4E4F"/>
        </w:rPr>
        <w:t xml:space="preserve"> </w:t>
      </w:r>
      <w:r w:rsidRPr="1E938874" w:rsidR="720A14FF">
        <w:rPr>
          <w:rFonts w:ascii="Alegreya Sans SC Thin" w:hAnsi="Alegreya Sans SC Thin"/>
          <w:color w:val="3F4E4F"/>
        </w:rPr>
        <w:t>Block-</w:t>
      </w:r>
      <w:r w:rsidRPr="1E938874" w:rsidR="4E4FEE23">
        <w:rPr>
          <w:rFonts w:ascii="Alegreya Sans SC Thin" w:hAnsi="Alegreya Sans SC Thin"/>
          <w:color w:val="3F4E4F"/>
        </w:rPr>
        <w:t>Scheme</w:t>
      </w:r>
      <w:bookmarkEnd w:id="4"/>
    </w:p>
    <w:p w:rsidR="001673AB" w:rsidP="58CD3F8B" w:rsidRDefault="71E40574" w14:paraId="51ABA7C5" w14:textId="64ECED7B">
      <w:r>
        <w:rPr>
          <w:noProof/>
        </w:rPr>
        <w:drawing>
          <wp:inline distT="0" distB="0" distL="0" distR="0" wp14:anchorId="4B5BAB5F" wp14:editId="767FEC22">
            <wp:extent cx="5476799" cy="4746560"/>
            <wp:effectExtent l="0" t="0" r="0" b="0"/>
            <wp:docPr id="912531916" name="Picture 91253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99" cy="474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CF5ADC" w:rsidP="78CF5ADC" w:rsidRDefault="78CF5ADC" w14:paraId="2BA0CD8B" w14:textId="50E1DB72"/>
    <w:sectPr w:rsidR="78CF5ADC" w:rsidSect="00DB754B">
      <w:footerReference w:type="default" r:id="rId11"/>
      <w:pgSz w:w="12240" w:h="15840" w:orient="portrait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1DD4" w:rsidP="00C6554A" w:rsidRDefault="00E21DD4" w14:paraId="3704CF78" w14:textId="77777777">
      <w:pPr>
        <w:spacing w:before="0" w:after="0" w:line="240" w:lineRule="auto"/>
      </w:pPr>
      <w:r>
        <w:separator/>
      </w:r>
    </w:p>
  </w:endnote>
  <w:endnote w:type="continuationSeparator" w:id="0">
    <w:p w:rsidR="00E21DD4" w:rsidP="00C6554A" w:rsidRDefault="00E21DD4" w14:paraId="36D95AE8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egreya Sans SC Thin">
    <w:altName w:val="Calibri"/>
    <w:charset w:val="00"/>
    <w:family w:val="auto"/>
    <w:pitch w:val="variable"/>
    <w:sig w:usb0="20000007" w:usb1="00000000" w:usb2="00000000" w:usb3="00000000" w:csb0="000001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4349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26D4" w:rsidRDefault="001526D4" w14:paraId="10CDE2F7" w14:textId="77777777">
        <w:pPr>
          <w:pStyle w:val="Footer"/>
        </w:pPr>
      </w:p>
      <w:p w:rsidR="001526D4" w:rsidRDefault="001526D4" w14:paraId="255FE215" w14:textId="64F7C85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66DF" w:rsidRDefault="007766DF" w14:paraId="7252757E" w14:textId="2A554C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1DD4" w:rsidP="00C6554A" w:rsidRDefault="00E21DD4" w14:paraId="14BAA125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E21DD4" w:rsidP="00C6554A" w:rsidRDefault="00E21DD4" w14:paraId="57F92F0C" w14:textId="77777777">
      <w:pPr>
        <w:spacing w:before="0"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Twa7X6no" int2:invalidationBookmarkName="" int2:hashCode="FAXfZsviGbC/Y1" int2:id="1oQGvpC3">
      <int2:state int2:type="AugLoop_Text_Critique" int2:value="Rejected"/>
    </int2:bookmark>
    <int2:bookmark int2:bookmarkName="_Int_lZAanAlO" int2:invalidationBookmarkName="" int2:hashCode="LNdIS8GxX8z/gi" int2:id="rWwS9Af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hint="default" w:ascii="Century Gothic" w:hAnsi="Century Gothic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C704431"/>
    <w:multiLevelType w:val="hybridMultilevel"/>
    <w:tmpl w:val="6AB880D0"/>
    <w:lvl w:ilvl="0" w:tplc="63868832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24C0E77"/>
    <w:multiLevelType w:val="hybridMultilevel"/>
    <w:tmpl w:val="3C94883A"/>
    <w:lvl w:ilvl="0" w:tplc="0402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2D07611"/>
    <w:multiLevelType w:val="hybridMultilevel"/>
    <w:tmpl w:val="9DDEB5BE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00101"/>
    <w:multiLevelType w:val="hybridMultilevel"/>
    <w:tmpl w:val="54B06B2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EC446B"/>
    <w:multiLevelType w:val="hybridMultilevel"/>
    <w:tmpl w:val="EDF2DE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44A38"/>
    <w:multiLevelType w:val="hybridMultilevel"/>
    <w:tmpl w:val="2FAA147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040651">
    <w:abstractNumId w:val="9"/>
  </w:num>
  <w:num w:numId="2" w16cid:durableId="641271821">
    <w:abstractNumId w:val="8"/>
  </w:num>
  <w:num w:numId="3" w16cid:durableId="2017343471">
    <w:abstractNumId w:val="8"/>
  </w:num>
  <w:num w:numId="4" w16cid:durableId="1717005317">
    <w:abstractNumId w:val="9"/>
  </w:num>
  <w:num w:numId="5" w16cid:durableId="2014405790">
    <w:abstractNumId w:val="15"/>
  </w:num>
  <w:num w:numId="6" w16cid:durableId="365719097">
    <w:abstractNumId w:val="10"/>
  </w:num>
  <w:num w:numId="7" w16cid:durableId="68160112">
    <w:abstractNumId w:val="11"/>
  </w:num>
  <w:num w:numId="8" w16cid:durableId="927813710">
    <w:abstractNumId w:val="7"/>
  </w:num>
  <w:num w:numId="9" w16cid:durableId="674383247">
    <w:abstractNumId w:val="6"/>
  </w:num>
  <w:num w:numId="10" w16cid:durableId="2037273128">
    <w:abstractNumId w:val="5"/>
  </w:num>
  <w:num w:numId="11" w16cid:durableId="1388380462">
    <w:abstractNumId w:val="4"/>
  </w:num>
  <w:num w:numId="12" w16cid:durableId="674577828">
    <w:abstractNumId w:val="3"/>
  </w:num>
  <w:num w:numId="13" w16cid:durableId="1535999393">
    <w:abstractNumId w:val="2"/>
  </w:num>
  <w:num w:numId="14" w16cid:durableId="421141861">
    <w:abstractNumId w:val="1"/>
  </w:num>
  <w:num w:numId="15" w16cid:durableId="776364939">
    <w:abstractNumId w:val="0"/>
  </w:num>
  <w:num w:numId="16" w16cid:durableId="582568083">
    <w:abstractNumId w:val="18"/>
  </w:num>
  <w:num w:numId="17" w16cid:durableId="1093822293">
    <w:abstractNumId w:val="16"/>
  </w:num>
  <w:num w:numId="18" w16cid:durableId="816144264">
    <w:abstractNumId w:val="13"/>
  </w:num>
  <w:num w:numId="19" w16cid:durableId="461189064">
    <w:abstractNumId w:val="14"/>
  </w:num>
  <w:num w:numId="20" w16cid:durableId="107236596">
    <w:abstractNumId w:val="17"/>
  </w:num>
  <w:num w:numId="21" w16cid:durableId="17584769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30"/>
    <w:rsid w:val="00000AEA"/>
    <w:rsid w:val="00042803"/>
    <w:rsid w:val="0006743B"/>
    <w:rsid w:val="000C4F23"/>
    <w:rsid w:val="000D1620"/>
    <w:rsid w:val="000F1034"/>
    <w:rsid w:val="00110D1A"/>
    <w:rsid w:val="00133571"/>
    <w:rsid w:val="00134A60"/>
    <w:rsid w:val="0015205A"/>
    <w:rsid w:val="001526D4"/>
    <w:rsid w:val="00154920"/>
    <w:rsid w:val="001578AF"/>
    <w:rsid w:val="001673AB"/>
    <w:rsid w:val="00172545"/>
    <w:rsid w:val="00193169"/>
    <w:rsid w:val="001F47CB"/>
    <w:rsid w:val="0020276E"/>
    <w:rsid w:val="002104BB"/>
    <w:rsid w:val="00217E6E"/>
    <w:rsid w:val="002554CD"/>
    <w:rsid w:val="00293B83"/>
    <w:rsid w:val="002B4294"/>
    <w:rsid w:val="002B72A4"/>
    <w:rsid w:val="002F3EBF"/>
    <w:rsid w:val="00333D0D"/>
    <w:rsid w:val="00367BFB"/>
    <w:rsid w:val="003836B3"/>
    <w:rsid w:val="004579F5"/>
    <w:rsid w:val="0048657C"/>
    <w:rsid w:val="004A62B0"/>
    <w:rsid w:val="004C049F"/>
    <w:rsid w:val="004F1572"/>
    <w:rsid w:val="005000E2"/>
    <w:rsid w:val="00534FB0"/>
    <w:rsid w:val="00541B4C"/>
    <w:rsid w:val="00543763"/>
    <w:rsid w:val="0055242A"/>
    <w:rsid w:val="005809FE"/>
    <w:rsid w:val="00584259"/>
    <w:rsid w:val="005842B9"/>
    <w:rsid w:val="005B01AF"/>
    <w:rsid w:val="005B5A6E"/>
    <w:rsid w:val="005F438F"/>
    <w:rsid w:val="0065279C"/>
    <w:rsid w:val="00664358"/>
    <w:rsid w:val="006647E3"/>
    <w:rsid w:val="006A3CE7"/>
    <w:rsid w:val="006C05D1"/>
    <w:rsid w:val="006C09A7"/>
    <w:rsid w:val="00705C25"/>
    <w:rsid w:val="00720FE0"/>
    <w:rsid w:val="00732E99"/>
    <w:rsid w:val="00755240"/>
    <w:rsid w:val="00763C13"/>
    <w:rsid w:val="00770B0F"/>
    <w:rsid w:val="007766DF"/>
    <w:rsid w:val="00777A09"/>
    <w:rsid w:val="00782395"/>
    <w:rsid w:val="007A59B0"/>
    <w:rsid w:val="008828AF"/>
    <w:rsid w:val="008974FE"/>
    <w:rsid w:val="008C0C26"/>
    <w:rsid w:val="008C6DCB"/>
    <w:rsid w:val="00920F1C"/>
    <w:rsid w:val="00986EF4"/>
    <w:rsid w:val="0099323E"/>
    <w:rsid w:val="00A34293"/>
    <w:rsid w:val="00AE21CF"/>
    <w:rsid w:val="00AE5DFF"/>
    <w:rsid w:val="00B37B91"/>
    <w:rsid w:val="00B853C2"/>
    <w:rsid w:val="00B961AC"/>
    <w:rsid w:val="00BC2111"/>
    <w:rsid w:val="00BF23F0"/>
    <w:rsid w:val="00C6554A"/>
    <w:rsid w:val="00CF1202"/>
    <w:rsid w:val="00D1464B"/>
    <w:rsid w:val="00D30C50"/>
    <w:rsid w:val="00DA12FC"/>
    <w:rsid w:val="00DB754B"/>
    <w:rsid w:val="00E107ED"/>
    <w:rsid w:val="00E21DD4"/>
    <w:rsid w:val="00E323D4"/>
    <w:rsid w:val="00E67A88"/>
    <w:rsid w:val="00EB7DBC"/>
    <w:rsid w:val="00ED7C44"/>
    <w:rsid w:val="00F37430"/>
    <w:rsid w:val="01B739C0"/>
    <w:rsid w:val="02210076"/>
    <w:rsid w:val="025D4A4E"/>
    <w:rsid w:val="04163135"/>
    <w:rsid w:val="0554DAE0"/>
    <w:rsid w:val="05D3B218"/>
    <w:rsid w:val="05E4A4C8"/>
    <w:rsid w:val="06A88564"/>
    <w:rsid w:val="09E70D01"/>
    <w:rsid w:val="0A228DB4"/>
    <w:rsid w:val="0BB03A4E"/>
    <w:rsid w:val="0BF164B7"/>
    <w:rsid w:val="0BF58173"/>
    <w:rsid w:val="0EA041C7"/>
    <w:rsid w:val="0EBAC666"/>
    <w:rsid w:val="0EFD9402"/>
    <w:rsid w:val="0F09D7A8"/>
    <w:rsid w:val="1034144D"/>
    <w:rsid w:val="10D7F440"/>
    <w:rsid w:val="122394C8"/>
    <w:rsid w:val="124A4D4C"/>
    <w:rsid w:val="1369053F"/>
    <w:rsid w:val="136B1AB0"/>
    <w:rsid w:val="13CB96E1"/>
    <w:rsid w:val="13F6BB6B"/>
    <w:rsid w:val="149F410B"/>
    <w:rsid w:val="14C367A4"/>
    <w:rsid w:val="15B197E8"/>
    <w:rsid w:val="163B116C"/>
    <w:rsid w:val="16A2BB72"/>
    <w:rsid w:val="16B589A0"/>
    <w:rsid w:val="16F06935"/>
    <w:rsid w:val="17D6E1CD"/>
    <w:rsid w:val="1952047C"/>
    <w:rsid w:val="1B17BAF4"/>
    <w:rsid w:val="1C3301AA"/>
    <w:rsid w:val="1CF4EAF4"/>
    <w:rsid w:val="1DB068BB"/>
    <w:rsid w:val="1E938874"/>
    <w:rsid w:val="1F289E1A"/>
    <w:rsid w:val="20C431AF"/>
    <w:rsid w:val="22331BDC"/>
    <w:rsid w:val="23613720"/>
    <w:rsid w:val="23CEEC3D"/>
    <w:rsid w:val="24472D71"/>
    <w:rsid w:val="245C736F"/>
    <w:rsid w:val="2498E374"/>
    <w:rsid w:val="24D695C4"/>
    <w:rsid w:val="269FB9C6"/>
    <w:rsid w:val="27DE650E"/>
    <w:rsid w:val="29F86D84"/>
    <w:rsid w:val="2A63FC2E"/>
    <w:rsid w:val="2C6152E6"/>
    <w:rsid w:val="2E835AE8"/>
    <w:rsid w:val="2EB2B64A"/>
    <w:rsid w:val="2FC5900E"/>
    <w:rsid w:val="2FD6E22D"/>
    <w:rsid w:val="31186AB9"/>
    <w:rsid w:val="32402BF7"/>
    <w:rsid w:val="328A2828"/>
    <w:rsid w:val="33D3D530"/>
    <w:rsid w:val="342137D4"/>
    <w:rsid w:val="34BD741F"/>
    <w:rsid w:val="3534C5FC"/>
    <w:rsid w:val="3571C87D"/>
    <w:rsid w:val="37DF8AEB"/>
    <w:rsid w:val="392B291A"/>
    <w:rsid w:val="39931BC0"/>
    <w:rsid w:val="39A4BAC1"/>
    <w:rsid w:val="3A5D12F7"/>
    <w:rsid w:val="3B6C2709"/>
    <w:rsid w:val="3C25A44F"/>
    <w:rsid w:val="3C62C9DC"/>
    <w:rsid w:val="3C7B41B6"/>
    <w:rsid w:val="3E668CE3"/>
    <w:rsid w:val="3E8148D7"/>
    <w:rsid w:val="408FE476"/>
    <w:rsid w:val="40A89EE6"/>
    <w:rsid w:val="42F308E8"/>
    <w:rsid w:val="443BB340"/>
    <w:rsid w:val="44DDCAA5"/>
    <w:rsid w:val="4595858D"/>
    <w:rsid w:val="46798C4E"/>
    <w:rsid w:val="47135DDA"/>
    <w:rsid w:val="47482675"/>
    <w:rsid w:val="4785C612"/>
    <w:rsid w:val="4843FF37"/>
    <w:rsid w:val="49B12D10"/>
    <w:rsid w:val="49B13BC8"/>
    <w:rsid w:val="4A692C8A"/>
    <w:rsid w:val="4AE62751"/>
    <w:rsid w:val="4B45D3CF"/>
    <w:rsid w:val="4B4CFD71"/>
    <w:rsid w:val="4E4FEE23"/>
    <w:rsid w:val="4E81ABC2"/>
    <w:rsid w:val="515568D5"/>
    <w:rsid w:val="51A8BE33"/>
    <w:rsid w:val="525E8F12"/>
    <w:rsid w:val="52898F30"/>
    <w:rsid w:val="52F01CB0"/>
    <w:rsid w:val="545FB8DD"/>
    <w:rsid w:val="54F3DFB7"/>
    <w:rsid w:val="56ED4189"/>
    <w:rsid w:val="57828760"/>
    <w:rsid w:val="57E4572E"/>
    <w:rsid w:val="5856A70D"/>
    <w:rsid w:val="58755A40"/>
    <w:rsid w:val="58CD3F8B"/>
    <w:rsid w:val="58E54C4C"/>
    <w:rsid w:val="597A6C65"/>
    <w:rsid w:val="5988B5AE"/>
    <w:rsid w:val="5A99FDEA"/>
    <w:rsid w:val="5B163CC6"/>
    <w:rsid w:val="5B6A2316"/>
    <w:rsid w:val="5BB95A77"/>
    <w:rsid w:val="5BC94CBE"/>
    <w:rsid w:val="5C35CE4B"/>
    <w:rsid w:val="5C6C5E59"/>
    <w:rsid w:val="5CADED1C"/>
    <w:rsid w:val="5CB5A2D4"/>
    <w:rsid w:val="5D1CB5C6"/>
    <w:rsid w:val="5D869052"/>
    <w:rsid w:val="5ECFC8A6"/>
    <w:rsid w:val="5F0F20D2"/>
    <w:rsid w:val="5F756B4B"/>
    <w:rsid w:val="5F7F7101"/>
    <w:rsid w:val="5FA3FF1B"/>
    <w:rsid w:val="5FAA6690"/>
    <w:rsid w:val="6187AA70"/>
    <w:rsid w:val="635D0701"/>
    <w:rsid w:val="644273C7"/>
    <w:rsid w:val="65161DF1"/>
    <w:rsid w:val="668D706C"/>
    <w:rsid w:val="66A8937D"/>
    <w:rsid w:val="6767461B"/>
    <w:rsid w:val="6834CB8C"/>
    <w:rsid w:val="68B44C33"/>
    <w:rsid w:val="6A8B26B8"/>
    <w:rsid w:val="6C891533"/>
    <w:rsid w:val="6CCF5C86"/>
    <w:rsid w:val="6DBC6DB4"/>
    <w:rsid w:val="710E2861"/>
    <w:rsid w:val="71127FDD"/>
    <w:rsid w:val="7130095B"/>
    <w:rsid w:val="71E40574"/>
    <w:rsid w:val="720A14FF"/>
    <w:rsid w:val="723C8123"/>
    <w:rsid w:val="7364E031"/>
    <w:rsid w:val="750FC05A"/>
    <w:rsid w:val="769C80F3"/>
    <w:rsid w:val="7737A9A8"/>
    <w:rsid w:val="778A0A00"/>
    <w:rsid w:val="78CF5ADC"/>
    <w:rsid w:val="78D41468"/>
    <w:rsid w:val="793A5EE1"/>
    <w:rsid w:val="79980C9F"/>
    <w:rsid w:val="79F8C34D"/>
    <w:rsid w:val="7AD32E19"/>
    <w:rsid w:val="7AD62F42"/>
    <w:rsid w:val="7DB3C54D"/>
    <w:rsid w:val="7E83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08B32"/>
  <w15:chartTrackingRefBased/>
  <w15:docId w15:val="{569595C0-1E95-47AD-8022-4227CD98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74FE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hAnsiTheme="majorHAnsi" w:eastAsiaTheme="majorEastAsia" w:cstheme="majorBidi"/>
      <w:caps/>
      <w:color w:val="365F91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33D0D"/>
    <w:rPr>
      <w:rFonts w:asciiTheme="majorHAnsi" w:hAnsiTheme="majorHAnsi" w:eastAsiaTheme="majorEastAsia" w:cstheme="majorBidi"/>
      <w:color w:val="365F91" w:themeColor="accent1" w:themeShade="BF"/>
      <w:sz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33D0D"/>
    <w:rPr>
      <w:rFonts w:asciiTheme="majorHAnsi" w:hAnsiTheme="majorHAnsi" w:eastAsiaTheme="majorEastAsia" w:cstheme="majorBidi"/>
      <w:caps/>
      <w:color w:val="365F91" w:themeColor="accent1" w:themeShade="BF"/>
      <w:sz w:val="24"/>
    </w:rPr>
  </w:style>
  <w:style w:type="paragraph" w:styleId="ContactInfo" w:customStyle="1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hAnsiTheme="majorHAnsi" w:eastAsiaTheme="majorEastAsia" w:cstheme="majorBidi"/>
      <w:color w:val="365F91" w:themeColor="accent1" w:themeShade="BF"/>
      <w:kern w:val="28"/>
      <w:sz w:val="60"/>
    </w:rPr>
  </w:style>
  <w:style w:type="character" w:styleId="TitleChar" w:customStyle="1">
    <w:name w:val="Title Char"/>
    <w:basedOn w:val="DefaultParagraphFont"/>
    <w:link w:val="Title"/>
    <w:uiPriority w:val="2"/>
    <w:rsid w:val="00333D0D"/>
    <w:rPr>
      <w:rFonts w:asciiTheme="majorHAnsi" w:hAnsiTheme="majorHAnsi" w:eastAsiaTheme="majorEastAsia" w:cstheme="majorBidi"/>
      <w:color w:val="365F91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hAnsiTheme="majorHAnsi" w:eastAsiaTheme="majorEastAsia" w:cstheme="majorBidi"/>
      <w:caps/>
      <w:sz w:val="26"/>
    </w:rPr>
  </w:style>
  <w:style w:type="character" w:styleId="SubtitleChar" w:customStyle="1">
    <w:name w:val="Subtitle Char"/>
    <w:basedOn w:val="DefaultParagraphFont"/>
    <w:link w:val="Subtitle"/>
    <w:uiPriority w:val="3"/>
    <w:rsid w:val="00333D0D"/>
    <w:rPr>
      <w:rFonts w:asciiTheme="majorHAnsi" w:hAnsiTheme="majorHAnsi" w:eastAsiaTheme="majorEastAsia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styleId="FooterChar" w:customStyle="1">
    <w:name w:val="Footer Char"/>
    <w:basedOn w:val="DefaultParagraphFont"/>
    <w:link w:val="Footer"/>
    <w:uiPriority w:val="99"/>
    <w:rsid w:val="00C6554A"/>
    <w:rPr>
      <w:caps/>
    </w:rPr>
  </w:style>
  <w:style w:type="paragraph" w:styleId="Photo" w:customStyle="1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C6554A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6554A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6554A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C6554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365F9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color="365F91" w:themeColor="accent1" w:themeShade="BF" w:sz="2" w:space="10"/>
        <w:left w:val="single" w:color="365F91" w:themeColor="accent1" w:themeShade="BF" w:sz="2" w:space="10"/>
        <w:bottom w:val="single" w:color="365F91" w:themeColor="accent1" w:themeShade="BF" w:sz="2" w:space="10"/>
        <w:right w:val="single" w:color="365F91" w:themeColor="accent1" w:themeShade="BF" w:sz="2" w:space="10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365F91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255692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554CD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554CD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578AF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578AF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1578A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B754B"/>
    <w:pPr>
      <w:spacing w:after="100"/>
    </w:pPr>
  </w:style>
  <w:style w:type="table" w:styleId="NoBorders" w:customStyle="1">
    <w:name w:val="No Borders"/>
    <w:basedOn w:val="TableNormal"/>
    <w:uiPriority w:val="99"/>
    <w:rsid w:val="00720FE0"/>
    <w:pPr>
      <w:spacing w:after="0" w:line="240" w:lineRule="auto"/>
    </w:pPr>
    <w:rPr>
      <w:rFonts w:eastAsiaTheme="minorEastAsia"/>
      <w:color w:val="auto"/>
      <w:kern w:val="22"/>
      <w:lang w:val="bg-BG" w:eastAsia="ja-JP"/>
      <w14:ligatures w14:val="standard"/>
    </w:rPr>
    <w:tblPr>
      <w:tblBorders>
        <w:bottom w:val="single" w:color="6A709C" w:sz="4" w:space="0"/>
        <w:insideH w:val="single" w:color="6A709C" w:sz="4" w:space="0"/>
        <w:insideV w:val="single" w:color="6A709C" w:sz="4" w:space="0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color="BAD1ED" w:themeColor="accent2" w:themeTint="66" w:sz="12" w:space="0"/>
          <w:right w:val="nil"/>
          <w:insideH w:val="nil"/>
          <w:insideV w:val="single" w:color="BAD1ED" w:themeColor="accent2" w:themeTint="66" w:sz="4" w:space="0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table" w:styleId="1" w:customStyle="1">
    <w:name w:val="Без граници1"/>
    <w:basedOn w:val="TableNormal"/>
    <w:uiPriority w:val="99"/>
    <w:rsid w:val="00720FE0"/>
    <w:pPr>
      <w:spacing w:after="0" w:line="240" w:lineRule="auto"/>
    </w:pPr>
    <w:rPr>
      <w:rFonts w:eastAsiaTheme="minorEastAsia"/>
      <w:color w:val="auto"/>
      <w:kern w:val="22"/>
      <w:lang w:val="bg-BG" w:eastAsia="ja-JP"/>
      <w14:ligatures w14:val="standard"/>
    </w:rPr>
    <w:tblPr>
      <w:tblBorders>
        <w:bottom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color="BAD1ED" w:themeColor="accent2" w:themeTint="66" w:sz="12" w:space="0"/>
          <w:right w:val="nil"/>
          <w:insideH w:val="nil"/>
          <w:insideV w:val="single" w:color="BAD1ED" w:themeColor="accent2" w:themeTint="66" w:sz="4" w:space="0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842B9"/>
    <w:rPr>
      <w:color w:val="605E5C"/>
      <w:shd w:val="clear" w:color="auto" w:fill="E1DFDD"/>
    </w:rPr>
  </w:style>
  <w:style w:type="table" w:styleId="ListTable1Light-Accent4">
    <w:name w:val="List Table 1 Light Accent 4"/>
    <w:basedOn w:val="TableNormal"/>
    <w:uiPriority w:val="46"/>
    <w:rsid w:val="00763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">
    <w:name w:val="Table Grid"/>
    <w:basedOn w:val="TableNormal"/>
    <w:uiPriority w:val="39"/>
    <w:rsid w:val="00763C13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8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56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79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2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41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94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glossaryDocument" Target="glossary/document.xml" Id="Rb1062e73bb584bd7" /><Relationship Type="http://schemas.microsoft.com/office/2020/10/relationships/intelligence" Target="intelligence2.xml" Id="R8084ad593d76414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en-US%7bC92371A7-834F-4D4B-87EF-24D92341CEC1%7d\%7b59A2A765-8629-4799-B2C7-95FA0933EFBF%7dtf02835058_win32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37053-26fc-44f6-8a65-c7dc29d85768}"/>
      </w:docPartPr>
      <w:docPartBody>
        <w:p w14:paraId="09911901">
          <w:r>
            <w:rPr>
              <w:rStyle w:val="PlaceholderText"/>
            </w:rPr>
            <w:t/>
          </w:r>
        </w:p>
      </w:docPartBody>
    </w:docPart>
  </w:docParts>
</w:glossaryDocument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548DD4"/>
      </a:accent2>
      <a:accent3>
        <a:srgbClr val="8DB3E2"/>
      </a:accent3>
      <a:accent4>
        <a:srgbClr val="8064A2"/>
      </a:accent4>
      <a:accent5>
        <a:srgbClr val="4BACC6"/>
      </a:accent5>
      <a:accent6>
        <a:srgbClr val="17365D"/>
      </a:accent6>
      <a:hlink>
        <a:srgbClr val="0000FF"/>
      </a:hlink>
      <a:folHlink>
        <a:srgbClr val="0F243E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40465-50F1-4DA6-A44F-E1F33C5CAD3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{59A2A765-8629-4799-B2C7-95FA0933EFBF}tf02835058_win32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Тодор Атанасов</dc:creator>
  <keywords/>
  <dc:description/>
  <lastModifiedBy>Мартин Тодоров Ненков</lastModifiedBy>
  <revision>5</revision>
  <dcterms:created xsi:type="dcterms:W3CDTF">2023-11-12T10:32:00.0000000Z</dcterms:created>
  <dcterms:modified xsi:type="dcterms:W3CDTF">2023-11-12T12:22:41.7607414Z</dcterms:modified>
</coreProperties>
</file>